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A6" w:rsidRPr="006E2F30" w:rsidRDefault="003F16A6" w:rsidP="00384053"/>
    <w:p w:rsidR="00144FBA" w:rsidRPr="00724036" w:rsidRDefault="00144FBA" w:rsidP="00384053"/>
    <w:p w:rsidR="003F16A6" w:rsidRPr="007612FC" w:rsidRDefault="004B7AEC" w:rsidP="00384053">
      <w:pPr>
        <w:rPr>
          <w:sz w:val="28"/>
          <w:szCs w:val="28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AFBB3E" wp14:editId="57AEF504">
                <wp:simplePos x="0" y="0"/>
                <wp:positionH relativeFrom="column">
                  <wp:posOffset>0</wp:posOffset>
                </wp:positionH>
                <wp:positionV relativeFrom="page">
                  <wp:posOffset>2705100</wp:posOffset>
                </wp:positionV>
                <wp:extent cx="5375275" cy="28670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FE" w:rsidRPr="00F076DD" w:rsidRDefault="00A534FE" w:rsidP="00B12F81">
                            <w:pPr>
                              <w:pStyle w:val="FHTitelderArbeit"/>
                              <w:rPr>
                                <w:lang w:val="en-US"/>
                              </w:rPr>
                            </w:pPr>
                            <w:r w:rsidRPr="00F076DD">
                              <w:rPr>
                                <w:lang w:val="en-US"/>
                              </w:rPr>
                              <w:t>Title of Bachelor/Master Thesis</w:t>
                            </w:r>
                          </w:p>
                          <w:p w:rsidR="00A534FE" w:rsidRDefault="00A534FE" w:rsidP="00384053">
                            <w:pPr>
                              <w:pStyle w:val="FHTitelderArbei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FBB3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13pt;width:423.25pt;height:22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" stroked="f">
                <v:textbox>
                  <w:txbxContent>
                    <w:p w:rsidR="00A534FE" w:rsidRPr="00F076DD" w:rsidRDefault="00A534FE" w:rsidP="00B12F81">
                      <w:pPr>
                        <w:pStyle w:val="FHTitelderArbeit"/>
                        <w:rPr>
                          <w:lang w:val="en-US"/>
                        </w:rPr>
                      </w:pPr>
                      <w:r w:rsidRPr="00F076DD">
                        <w:rPr>
                          <w:lang w:val="en-US"/>
                        </w:rPr>
                        <w:t>Title of Bachelor/Master Thesis</w:t>
                      </w:r>
                    </w:p>
                    <w:p w:rsidR="00A534FE" w:rsidRDefault="00A534FE" w:rsidP="00384053">
                      <w:pPr>
                        <w:pStyle w:val="FHTitelderArbei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dt>
      <w:sdtPr>
        <w:rPr>
          <w:b/>
          <w:sz w:val="28"/>
          <w:szCs w:val="28"/>
        </w:rPr>
        <w:id w:val="-1353719854"/>
        <w15:repeatingSection/>
      </w:sdtPr>
      <w:sdtEndPr/>
      <w:sdtContent>
        <w:sdt>
          <w:sdtPr>
            <w:rPr>
              <w:b/>
              <w:sz w:val="28"/>
              <w:szCs w:val="28"/>
            </w:rPr>
            <w:id w:val="-92071639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/>
                  <w:sz w:val="28"/>
                  <w:szCs w:val="28"/>
                  <w:lang w:val="en-US"/>
                </w:rPr>
                <w:id w:val="16209506"/>
                <w:placeholder>
                  <w:docPart w:val="989F5261C0CE48529CD05C5BF5EA74E4"/>
                </w:placeholder>
                <w:showingPlcHdr/>
                <w:comboBox>
                  <w:listItem w:value="Wählen Sie ein Element aus."/>
                  <w:listItem w:displayText="Bachelor Theses" w:value="Bachelor Theses"/>
                  <w:listItem w:displayText="Master Thesis" w:value="Master Thesis"/>
                </w:comboBox>
              </w:sdtPr>
              <w:sdtEndPr/>
              <w:sdtContent>
                <w:p w:rsidR="00A8707E" w:rsidRPr="00C313F9" w:rsidRDefault="00C313F9" w:rsidP="007612FC">
                  <w:pPr>
                    <w:pStyle w:val="FHDeckblatt"/>
                    <w:jc w:val="center"/>
                    <w:rPr>
                      <w:b/>
                      <w:sz w:val="28"/>
                      <w:szCs w:val="28"/>
                      <w:lang w:val="de-AT"/>
                    </w:rPr>
                  </w:pPr>
                  <w:r w:rsidRPr="0096638B">
                    <w:rPr>
                      <w:rStyle w:val="Platzhaltertext"/>
                    </w:rPr>
                    <w:t>Wählen Sie ein Element aus.</w:t>
                  </w:r>
                </w:p>
              </w:sdtContent>
            </w:sdt>
          </w:sdtContent>
        </w:sdt>
      </w:sdtContent>
    </w:sdt>
    <w:p w:rsidR="00B12F81" w:rsidRPr="00212A04" w:rsidRDefault="00B12F81" w:rsidP="00B12F81">
      <w:pPr>
        <w:pStyle w:val="FHDeckblatt"/>
        <w:jc w:val="center"/>
        <w:rPr>
          <w:b/>
          <w:sz w:val="28"/>
          <w:szCs w:val="28"/>
          <w:lang w:val="en-US"/>
        </w:rPr>
      </w:pPr>
      <w:r w:rsidRPr="00212A04">
        <w:rPr>
          <w:b/>
          <w:sz w:val="28"/>
          <w:szCs w:val="28"/>
          <w:lang w:val="en-US"/>
        </w:rPr>
        <w:t>for obtaining the academic degree</w:t>
      </w:r>
    </w:p>
    <w:p w:rsidR="00F80220" w:rsidRPr="00C313F9" w:rsidRDefault="00624070" w:rsidP="007612FC">
      <w:pPr>
        <w:pStyle w:val="FHDeckblatt"/>
        <w:jc w:val="center"/>
        <w:rPr>
          <w:b/>
          <w:sz w:val="28"/>
          <w:szCs w:val="28"/>
          <w:lang w:val="de-AT"/>
        </w:rPr>
      </w:pPr>
      <w:sdt>
        <w:sdtPr>
          <w:rPr>
            <w:b/>
            <w:sz w:val="28"/>
            <w:szCs w:val="28"/>
            <w:lang w:val="en-US"/>
          </w:rPr>
          <w:id w:val="-42605452"/>
          <w:placeholder>
            <w:docPart w:val="62B2026855264B7582CC6E47E5498CB1"/>
          </w:placeholder>
          <w:showingPlcHdr/>
          <w:comboBox>
            <w:listItem w:value="Wählen Sie ein Element aus."/>
            <w:listItem w:displayText="Bachelor of Arts in Social Sciences" w:value="Bachelor of Arts in Social Sciences"/>
            <w:listItem w:displayText="Bachelor of Science in Engineering" w:value="Bachelor of Science in Engineering"/>
            <w:listItem w:displayText="Master of Arts in Business" w:value="Master of Arts in Business"/>
            <w:listItem w:displayText="Master of Science in Engineering" w:value="Master of Science in Engineering"/>
            <w:listItem w:displayText="Master of Arts in Social Sciences" w:value="Master of Arts in Social Sciences"/>
          </w:comboBox>
        </w:sdtPr>
        <w:sdtEndPr/>
        <w:sdtContent>
          <w:r w:rsidR="00C313F9" w:rsidRPr="0096638B">
            <w:rPr>
              <w:rStyle w:val="Platzhaltertext"/>
            </w:rPr>
            <w:t>Wählen Sie ein Element aus.</w:t>
          </w:r>
        </w:sdtContent>
      </w:sdt>
    </w:p>
    <w:p w:rsidR="002D4000" w:rsidRPr="00C313F9" w:rsidRDefault="002D4000" w:rsidP="007612FC">
      <w:pPr>
        <w:pStyle w:val="FHDeckblatt"/>
        <w:jc w:val="center"/>
        <w:rPr>
          <w:b/>
          <w:sz w:val="28"/>
          <w:szCs w:val="28"/>
          <w:lang w:val="de-AT"/>
        </w:rPr>
      </w:pPr>
    </w:p>
    <w:sdt>
      <w:sdtPr>
        <w:rPr>
          <w:b/>
          <w:sz w:val="28"/>
          <w:szCs w:val="28"/>
          <w:lang w:val="de-AT"/>
        </w:rPr>
        <w:id w:val="1016504818"/>
        <w:placeholder>
          <w:docPart w:val="B65A7C89D855403097F2606C2C527081"/>
        </w:placeholder>
        <w:showingPlcHdr/>
        <w:comboBox>
          <w:listItem w:value="Wählen Sie ein Element aus."/>
          <w:listItem w:displayText="Bachelor's Degree Programme Information, Media &amp; Communication" w:value="Bachelor's Degree Programme Information, Media &amp; Communication"/>
          <w:listItem w:displayText="Bachelor's Degree Programme IT Infrastructure Management" w:value="Bachelor's Degree Programme IT Infrastructure Management"/>
          <w:listItem w:displayText="Bachelor's Degree Programme Software Engineering and Connected Systems" w:value="Bachelor's Degree Programme Software Engineering and Connected Systems"/>
          <w:listItem w:displayText="Master's Degree Programme Applied Knowledge Management" w:value="Master's Degree Programme Applied Knowledge Management"/>
          <w:listItem w:displayText="Master's Degree Programme E-Learning and Knowledge Management" w:value="Master's Degree Programme E-Learning and Knowledge Management"/>
          <w:listItem w:displayText="Master's Degree Programme Business Process Engineering &amp; Management" w:value="Master's Degree Programme Business Process Engineering &amp; Management"/>
          <w:listItem w:displayText="Master's Degree Programme Cloud Computing Engineering" w:value="Master's Degree Programme Cloud Computing Engineering"/>
          <w:listItem w:displayText="Master's Degree Programme Information Media Communication" w:value="Master's Degree Programme Information Media Communication"/>
          <w:listItem w:displayText="Master's Degree Programme Digital Media and Communication" w:value="Master's Degree Programme Digital Media and Communication"/>
        </w:comboBox>
      </w:sdtPr>
      <w:sdtEndPr/>
      <w:sdtContent>
        <w:p w:rsidR="00F94414" w:rsidRPr="00C313F9" w:rsidRDefault="00C313F9" w:rsidP="007612FC">
          <w:pPr>
            <w:pStyle w:val="FHDeckblatt"/>
            <w:jc w:val="center"/>
            <w:rPr>
              <w:b/>
              <w:sz w:val="28"/>
              <w:szCs w:val="28"/>
              <w:lang w:val="de-AT"/>
            </w:rPr>
          </w:pPr>
          <w:r w:rsidRPr="0096638B">
            <w:rPr>
              <w:rStyle w:val="Platzhaltertext"/>
            </w:rPr>
            <w:t>Wählen Sie ein Element aus.</w:t>
          </w:r>
        </w:p>
      </w:sdtContent>
    </w:sdt>
    <w:p w:rsidR="00135670" w:rsidRPr="00C313F9" w:rsidRDefault="00135670" w:rsidP="00384053">
      <w:pPr>
        <w:rPr>
          <w:rFonts w:ascii="Tahoma" w:hAnsi="Tahoma" w:cs="Tahoma"/>
          <w:sz w:val="32"/>
          <w:szCs w:val="32"/>
          <w:lang w:val="de-AT"/>
        </w:rPr>
      </w:pPr>
    </w:p>
    <w:p w:rsidR="00AA5398" w:rsidRPr="007612FC" w:rsidRDefault="00587E86" w:rsidP="007612FC">
      <w:pPr>
        <w:pStyle w:val="FHDeckblatt"/>
        <w:rPr>
          <w:rFonts w:ascii="Book Antiqua" w:hAnsi="Book Antiqua"/>
          <w:sz w:val="20"/>
          <w:szCs w:val="20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5D1B36" wp14:editId="17E997D9">
                <wp:simplePos x="0" y="0"/>
                <wp:positionH relativeFrom="column">
                  <wp:posOffset>-3175</wp:posOffset>
                </wp:positionH>
                <wp:positionV relativeFrom="page">
                  <wp:posOffset>7581900</wp:posOffset>
                </wp:positionV>
                <wp:extent cx="5375275" cy="1670685"/>
                <wp:effectExtent l="0" t="0" r="0" b="571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FE" w:rsidRPr="00B12F81" w:rsidRDefault="00A534FE" w:rsidP="00F94616">
                            <w:pPr>
                              <w:pStyle w:val="FHDeckblatt"/>
                              <w:tabs>
                                <w:tab w:val="left" w:pos="2835"/>
                              </w:tabs>
                              <w:rPr>
                                <w:lang w:val="en-US"/>
                              </w:rPr>
                            </w:pPr>
                            <w:r w:rsidRPr="00212A04">
                              <w:rPr>
                                <w:lang w:val="en-US"/>
                              </w:rPr>
                              <w:t>Submitted by:</w:t>
                            </w:r>
                            <w:r w:rsidRPr="00B12F81">
                              <w:rPr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id w:val="-2083215877"/>
                                <w:placeholder>
                                  <w:docPart w:val="DefaultPlaceholder_1081868575"/>
                                </w:placeholder>
                                <w:comboBox>
                                  <w:listItem w:value="Wählen Sie ein Element aus."/>
                                </w:comboBox>
                              </w:sdtPr>
                              <w:sdtEndPr/>
                              <w:sdtContent>
                                <w:r w:rsidRPr="00B12F81">
                                  <w:rPr>
                                    <w:lang w:val="en-US"/>
                                  </w:rPr>
                                  <w:t>Titel Vorname Nachname</w:t>
                                </w:r>
                              </w:sdtContent>
                            </w:sdt>
                          </w:p>
                          <w:p w:rsidR="00A534FE" w:rsidRPr="007612FC" w:rsidRDefault="00A534FE" w:rsidP="00F94616">
                            <w:pPr>
                              <w:pStyle w:val="FHDeckblatt"/>
                              <w:tabs>
                                <w:tab w:val="left" w:pos="2835"/>
                              </w:tabs>
                            </w:pPr>
                            <w:r>
                              <w:t>Student ID</w:t>
                            </w:r>
                            <w:r w:rsidRPr="007612FC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638416304"/>
                                <w:placeholder>
                                  <w:docPart w:val="DefaultPlaceholder_1081868575"/>
                                </w:placeholder>
                                <w:comboBox>
                                  <w:listItem w:value="PKZ einfügen"/>
                                </w:comboBox>
                              </w:sdtPr>
                              <w:sdtEndPr/>
                              <w:sdtContent>
                                <w:r>
                                  <w:t>PKZ einfügen</w:t>
                                </w:r>
                              </w:sdtContent>
                            </w:sdt>
                          </w:p>
                          <w:p w:rsidR="00A534FE" w:rsidRDefault="00A534FE" w:rsidP="00F94616">
                            <w:pPr>
                              <w:pStyle w:val="FHDeckblatt"/>
                              <w:tabs>
                                <w:tab w:val="left" w:pos="2835"/>
                              </w:tabs>
                            </w:pPr>
                            <w:r>
                              <w:t>Date</w:t>
                            </w:r>
                            <w:r w:rsidRPr="007612FC">
                              <w:t xml:space="preserve">: </w:t>
                            </w:r>
                            <w:r>
                              <w:tab/>
                            </w:r>
                            <w:r w:rsidRPr="007612FC">
                              <w:tab/>
                            </w:r>
                            <w:sdt>
                              <w:sdtPr>
                                <w:id w:val="-1428886224"/>
                                <w:placeholder>
                                  <w:docPart w:val="FFE0FB311548411F9AC8F2284BFF0AD0"/>
                                </w:placeholder>
                                <w:comboBox>
                                  <w:listItem w:value="Datum einfügen"/>
                                </w:comboBox>
                              </w:sdtPr>
                              <w:sdtEndPr/>
                              <w:sdtContent>
                                <w:r>
                                  <w:t>Datum einfügen (Tag. Monat Jahr)</w:t>
                                </w:r>
                              </w:sdtContent>
                            </w:sdt>
                          </w:p>
                          <w:p w:rsidR="00A534FE" w:rsidRDefault="00A534FE" w:rsidP="00F94616">
                            <w:pPr>
                              <w:pStyle w:val="FHDeckblatt"/>
                              <w:tabs>
                                <w:tab w:val="left" w:pos="2835"/>
                              </w:tabs>
                            </w:pPr>
                            <w:r>
                              <w:t>Advisor</w:t>
                            </w:r>
                            <w:r w:rsidRPr="007612FC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337923022"/>
                                <w:lock w:val="sdtLocked"/>
                                <w:placeholder>
                                  <w:docPart w:val="A842862982E342AABC30DE0BDF9246D4"/>
                                </w:placeholder>
                                <w:showingPlcHdr/>
                                <w:comboBox>
                                  <w:listItem w:value="Titel Vorname Nachname"/>
                                  <w:listItem w:displayText="Prof(FH). DI Dr. Christian Büll" w:value="Prof(FH). DI Dr. Christian Büll"/>
                                  <w:listItem w:displayText="Prof(FH). Mag. Barbara Geyer" w:value="Prof(FH). Mag. Barbara Geyer"/>
                                  <w:listItem w:displayText="Ing. Igor Ivkić, BSc, MSc" w:value="Ing. Igor Ivkić, BSc, MSc"/>
                                  <w:listItem w:displayText="DI Franz Knipp" w:value="DI Franz Knipp"/>
                                  <w:listItem w:displayText="Ing. Andreas Krölling, BSc, MSc" w:value="Ing. Andreas Krölling, BSc, MSc"/>
                                  <w:listItem w:displayText="Prof(FH). DI Dr. Robert Matzinger" w:value="Prof(FH). DI Dr. Robert Matzinger"/>
                                  <w:listItem w:displayText="Prof(FH). Mag. Silke Palkovits-Rauter, PhD" w:value="Prof(FH). Mag. Silke Palkovits-Rauter, PhD"/>
                                  <w:listItem w:displayText="Mag. Robert Pinzolits" w:value="Mag. Robert Pinzolits"/>
                                  <w:listItem w:displayText="Prof. (FH) Mag. Doris Riedl" w:value="Prof. (FH) Mag. Doris Riedl"/>
                                  <w:listItem w:displayText="DI Wolfram Rinke" w:value="DI Wolfram Rinke"/>
                                  <w:listItem w:displayText="Prof(FH). Mag. Dr. Michael Roither" w:value="Prof(FH). Mag. Dr. Michael Roither"/>
                                  <w:listItem w:displayText="Prof(FH). Dr. Markus Tauber" w:value="Prof(FH). Dr. Markus Tauber"/>
                                  <w:listItem w:displayText="Prof. (FH) DI Dr. Michael Zeiller" w:value="Prof. (FH) DI Dr. Michael Zeiller"/>
                                </w:comboBox>
                              </w:sdtPr>
                              <w:sdtEndPr/>
                              <w:sdtContent>
                                <w:r>
                                  <w:t>Titel Vorname Nachname</w:t>
                                </w:r>
                              </w:sdtContent>
                            </w:sdt>
                          </w:p>
                          <w:p w:rsidR="00A534FE" w:rsidRPr="00045C72" w:rsidRDefault="00A534FE" w:rsidP="00384053">
                            <w:pPr>
                              <w:pStyle w:val="FHTitelderArbei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1B3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.25pt;margin-top:597pt;width:423.25pt;height:13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" stroked="f">
                <v:textbox>
                  <w:txbxContent>
                    <w:p w:rsidR="00A534FE" w:rsidRPr="00B12F81" w:rsidRDefault="00A534FE" w:rsidP="00F94616">
                      <w:pPr>
                        <w:pStyle w:val="FHDeckblatt"/>
                        <w:tabs>
                          <w:tab w:val="left" w:pos="2835"/>
                        </w:tabs>
                        <w:rPr>
                          <w:lang w:val="en-US"/>
                        </w:rPr>
                      </w:pPr>
                      <w:r w:rsidRPr="00212A04">
                        <w:rPr>
                          <w:lang w:val="en-US"/>
                        </w:rPr>
                        <w:t>Submitted by:</w:t>
                      </w:r>
                      <w:r w:rsidRPr="00B12F81">
                        <w:rPr>
                          <w:lang w:val="en-US"/>
                        </w:rPr>
                        <w:tab/>
                      </w:r>
                      <w:sdt>
                        <w:sdtPr>
                          <w:rPr>
                            <w:lang w:val="en-US"/>
                          </w:rPr>
                          <w:id w:val="-2083215877"/>
                          <w:placeholder>
                            <w:docPart w:val="DefaultPlaceholder_1081868575"/>
                          </w:placeholder>
                          <w:comboBox>
                            <w:listItem w:value="Wählen Sie ein Element aus."/>
                          </w:comboBox>
                        </w:sdtPr>
                        <w:sdtEndPr/>
                        <w:sdtContent>
                          <w:r w:rsidRPr="00B12F81">
                            <w:rPr>
                              <w:lang w:val="en-US"/>
                            </w:rPr>
                            <w:t>Titel Vorname Nachname</w:t>
                          </w:r>
                        </w:sdtContent>
                      </w:sdt>
                    </w:p>
                    <w:p w:rsidR="00A534FE" w:rsidRPr="007612FC" w:rsidRDefault="00A534FE" w:rsidP="00F94616">
                      <w:pPr>
                        <w:pStyle w:val="FHDeckblatt"/>
                        <w:tabs>
                          <w:tab w:val="left" w:pos="2835"/>
                        </w:tabs>
                      </w:pPr>
                      <w:r>
                        <w:t>Student ID</w:t>
                      </w:r>
                      <w:r w:rsidRPr="007612FC">
                        <w:t>: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638416304"/>
                          <w:placeholder>
                            <w:docPart w:val="DefaultPlaceholder_1081868575"/>
                          </w:placeholder>
                          <w:comboBox>
                            <w:listItem w:value="PKZ einfügen"/>
                          </w:comboBox>
                        </w:sdtPr>
                        <w:sdtEndPr/>
                        <w:sdtContent>
                          <w:r>
                            <w:t>PKZ einfügen</w:t>
                          </w:r>
                        </w:sdtContent>
                      </w:sdt>
                    </w:p>
                    <w:p w:rsidR="00A534FE" w:rsidRDefault="00A534FE" w:rsidP="00F94616">
                      <w:pPr>
                        <w:pStyle w:val="FHDeckblatt"/>
                        <w:tabs>
                          <w:tab w:val="left" w:pos="2835"/>
                        </w:tabs>
                      </w:pPr>
                      <w:r>
                        <w:t>Date</w:t>
                      </w:r>
                      <w:r w:rsidRPr="007612FC">
                        <w:t xml:space="preserve">: </w:t>
                      </w:r>
                      <w:r>
                        <w:tab/>
                      </w:r>
                      <w:r w:rsidRPr="007612FC">
                        <w:tab/>
                      </w:r>
                      <w:sdt>
                        <w:sdtPr>
                          <w:id w:val="-1428886224"/>
                          <w:placeholder>
                            <w:docPart w:val="FFE0FB311548411F9AC8F2284BFF0AD0"/>
                          </w:placeholder>
                          <w:comboBox>
                            <w:listItem w:value="Datum einfügen"/>
                          </w:comboBox>
                        </w:sdtPr>
                        <w:sdtEndPr/>
                        <w:sdtContent>
                          <w:r>
                            <w:t>Datum einfügen (Tag. Monat Jahr)</w:t>
                          </w:r>
                        </w:sdtContent>
                      </w:sdt>
                    </w:p>
                    <w:p w:rsidR="00A534FE" w:rsidRDefault="00A534FE" w:rsidP="00F94616">
                      <w:pPr>
                        <w:pStyle w:val="FHDeckblatt"/>
                        <w:tabs>
                          <w:tab w:val="left" w:pos="2835"/>
                        </w:tabs>
                      </w:pPr>
                      <w:r>
                        <w:t>Advisor</w:t>
                      </w:r>
                      <w:r w:rsidRPr="007612FC">
                        <w:t>: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337923022"/>
                          <w:lock w:val="sdtLocked"/>
                          <w:placeholder>
                            <w:docPart w:val="A842862982E342AABC30DE0BDF9246D4"/>
                          </w:placeholder>
                          <w:showingPlcHdr/>
                          <w:comboBox>
                            <w:listItem w:value="Titel Vorname Nachname"/>
                            <w:listItem w:displayText="Prof(FH). DI Dr. Christian Büll" w:value="Prof(FH). DI Dr. Christian Büll"/>
                            <w:listItem w:displayText="Prof(FH). Mag. Barbara Geyer" w:value="Prof(FH). Mag. Barbara Geyer"/>
                            <w:listItem w:displayText="Ing. Igor Ivkić, BSc, MSc" w:value="Ing. Igor Ivkić, BSc, MSc"/>
                            <w:listItem w:displayText="DI Franz Knipp" w:value="DI Franz Knipp"/>
                            <w:listItem w:displayText="Ing. Andreas Krölling, BSc, MSc" w:value="Ing. Andreas Krölling, BSc, MSc"/>
                            <w:listItem w:displayText="Prof(FH). DI Dr. Robert Matzinger" w:value="Prof(FH). DI Dr. Robert Matzinger"/>
                            <w:listItem w:displayText="Prof(FH). Mag. Silke Palkovits-Rauter, PhD" w:value="Prof(FH). Mag. Silke Palkovits-Rauter, PhD"/>
                            <w:listItem w:displayText="Mag. Robert Pinzolits" w:value="Mag. Robert Pinzolits"/>
                            <w:listItem w:displayText="Prof. (FH) Mag. Doris Riedl" w:value="Prof. (FH) Mag. Doris Riedl"/>
                            <w:listItem w:displayText="DI Wolfram Rinke" w:value="DI Wolfram Rinke"/>
                            <w:listItem w:displayText="Prof(FH). Mag. Dr. Michael Roither" w:value="Prof(FH). Mag. Dr. Michael Roither"/>
                            <w:listItem w:displayText="Prof(FH). Dr. Markus Tauber" w:value="Prof(FH). Dr. Markus Tauber"/>
                            <w:listItem w:displayText="Prof. (FH) DI Dr. Michael Zeiller" w:value="Prof. (FH) DI Dr. Michael Zeiller"/>
                          </w:comboBox>
                        </w:sdtPr>
                        <w:sdtEndPr/>
                        <w:sdtContent>
                          <w:r>
                            <w:t>Titel Vorname Nachname</w:t>
                          </w:r>
                        </w:sdtContent>
                      </w:sdt>
                    </w:p>
                    <w:p w:rsidR="00A534FE" w:rsidRPr="00045C72" w:rsidRDefault="00A534FE" w:rsidP="00384053">
                      <w:pPr>
                        <w:pStyle w:val="FHTitelderArbei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55A1" w:rsidRPr="007612FC">
        <w:rPr>
          <w:rFonts w:ascii="Book Antiqua" w:hAnsi="Book Antiqua"/>
          <w:sz w:val="20"/>
          <w:szCs w:val="20"/>
        </w:rPr>
        <w:t xml:space="preserve">&lt;&lt; Die fertige Arbeit ist unter </w:t>
      </w:r>
      <w:r w:rsidR="00F94414" w:rsidRPr="007612FC">
        <w:rPr>
          <w:rFonts w:ascii="Book Antiqua" w:hAnsi="Book Antiqua"/>
          <w:sz w:val="20"/>
          <w:szCs w:val="20"/>
        </w:rPr>
        <w:t>„</w:t>
      </w:r>
      <w:r w:rsidR="00EF2849">
        <w:rPr>
          <w:rFonts w:ascii="Book Antiqua" w:hAnsi="Book Antiqua"/>
          <w:sz w:val="20"/>
          <w:szCs w:val="20"/>
        </w:rPr>
        <w:t>BA</w:t>
      </w:r>
      <w:r w:rsidR="00D958D4" w:rsidRPr="007612FC">
        <w:rPr>
          <w:rFonts w:ascii="Book Antiqua" w:hAnsi="Book Antiqua"/>
          <w:sz w:val="20"/>
          <w:szCs w:val="20"/>
        </w:rPr>
        <w:t>/MA</w:t>
      </w:r>
      <w:r w:rsidR="004A36FE">
        <w:rPr>
          <w:rFonts w:ascii="Book Antiqua" w:hAnsi="Book Antiqua"/>
          <w:sz w:val="20"/>
          <w:szCs w:val="20"/>
        </w:rPr>
        <w:t>_PKZ</w:t>
      </w:r>
      <w:r w:rsidR="005D55A1" w:rsidRPr="007612FC">
        <w:rPr>
          <w:rFonts w:ascii="Book Antiqua" w:hAnsi="Book Antiqua"/>
          <w:sz w:val="20"/>
          <w:szCs w:val="20"/>
        </w:rPr>
        <w:t>_</w:t>
      </w:r>
      <w:r w:rsidR="004A36FE">
        <w:rPr>
          <w:rFonts w:ascii="Book Antiqua" w:hAnsi="Book Antiqua"/>
          <w:sz w:val="20"/>
          <w:szCs w:val="20"/>
        </w:rPr>
        <w:t>N</w:t>
      </w:r>
      <w:r w:rsidR="005D55A1" w:rsidRPr="007612FC">
        <w:rPr>
          <w:rFonts w:ascii="Book Antiqua" w:hAnsi="Book Antiqua"/>
          <w:sz w:val="20"/>
          <w:szCs w:val="20"/>
        </w:rPr>
        <w:t>achname</w:t>
      </w:r>
      <w:r w:rsidR="00BC3037">
        <w:rPr>
          <w:rFonts w:ascii="Book Antiqua" w:hAnsi="Book Antiqua"/>
          <w:sz w:val="20"/>
          <w:szCs w:val="20"/>
        </w:rPr>
        <w:t xml:space="preserve"> </w:t>
      </w:r>
      <w:r w:rsidR="004A36FE">
        <w:rPr>
          <w:rFonts w:ascii="Book Antiqua" w:hAnsi="Book Antiqua"/>
          <w:sz w:val="20"/>
          <w:szCs w:val="20"/>
        </w:rPr>
        <w:t>V</w:t>
      </w:r>
      <w:r w:rsidR="00BC3037">
        <w:rPr>
          <w:rFonts w:ascii="Book Antiqua" w:hAnsi="Book Antiqua"/>
          <w:sz w:val="20"/>
          <w:szCs w:val="20"/>
        </w:rPr>
        <w:t>orname</w:t>
      </w:r>
      <w:r w:rsidR="005D55A1" w:rsidRPr="007612FC">
        <w:rPr>
          <w:rFonts w:ascii="Book Antiqua" w:hAnsi="Book Antiqua"/>
          <w:sz w:val="20"/>
          <w:szCs w:val="20"/>
        </w:rPr>
        <w:t>.</w:t>
      </w:r>
      <w:r w:rsidR="004A36FE">
        <w:rPr>
          <w:rFonts w:ascii="Book Antiqua" w:hAnsi="Book Antiqua"/>
          <w:sz w:val="20"/>
          <w:szCs w:val="20"/>
        </w:rPr>
        <w:t>pdf</w:t>
      </w:r>
      <w:r w:rsidR="00F94414" w:rsidRPr="007612FC">
        <w:rPr>
          <w:rFonts w:ascii="Book Antiqua" w:hAnsi="Book Antiqua"/>
          <w:sz w:val="20"/>
          <w:szCs w:val="20"/>
        </w:rPr>
        <w:t>“</w:t>
      </w:r>
      <w:r w:rsidR="001F62B0" w:rsidRPr="007612FC">
        <w:rPr>
          <w:rFonts w:ascii="Book Antiqua" w:hAnsi="Book Antiqua"/>
          <w:sz w:val="20"/>
          <w:szCs w:val="20"/>
        </w:rPr>
        <w:t xml:space="preserve"> zu speichern</w:t>
      </w:r>
      <w:r w:rsidR="005D55A1" w:rsidRPr="007612FC">
        <w:rPr>
          <w:rFonts w:ascii="Book Antiqua" w:hAnsi="Book Antiqua"/>
          <w:sz w:val="20"/>
          <w:szCs w:val="20"/>
        </w:rPr>
        <w:t>&gt;&gt;</w:t>
      </w:r>
    </w:p>
    <w:p w:rsidR="00B01A2A" w:rsidRDefault="00B01A2A">
      <w:pPr>
        <w:spacing w:before="0" w:after="0" w:line="240" w:lineRule="auto"/>
        <w:jc w:val="left"/>
        <w:rPr>
          <w:b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:rsidR="00B01A2A" w:rsidRDefault="00B01A2A" w:rsidP="00ED7DDF">
      <w:pPr>
        <w:pStyle w:val="FHberschriftohneGliederungohneNummer"/>
        <w:sectPr w:rsidR="00B01A2A" w:rsidSect="00ED7D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1906" w:h="16838" w:code="9"/>
          <w:pgMar w:top="1418" w:right="1418" w:bottom="1134" w:left="1418" w:header="709" w:footer="709" w:gutter="567"/>
          <w:pgNumType w:fmt="lowerRoman" w:start="1"/>
          <w:cols w:space="708"/>
          <w:titlePg/>
          <w:docGrid w:linePitch="360"/>
        </w:sectPr>
      </w:pPr>
    </w:p>
    <w:p w:rsidR="00085F73" w:rsidRPr="00E308C8" w:rsidRDefault="00B12F81" w:rsidP="00ED7DDF">
      <w:pPr>
        <w:pStyle w:val="FHberschriftohneGliederungohneNummer"/>
        <w:rPr>
          <w:sz w:val="40"/>
        </w:rPr>
      </w:pPr>
      <w:r>
        <w:lastRenderedPageBreak/>
        <w:t>Preface</w:t>
      </w:r>
    </w:p>
    <w:p w:rsidR="00CD2B2A" w:rsidRDefault="006C7644" w:rsidP="00384053">
      <w:pPr>
        <w:pStyle w:val="FHStandard"/>
      </w:pPr>
      <w:r w:rsidRPr="004970AE">
        <w:t>Hier ist der Platz für persönliche Worte wie zum Beispiel Dankesworte an Betreuer, Berater</w:t>
      </w:r>
      <w:r w:rsidR="00CD3885" w:rsidRPr="004970AE">
        <w:t>,</w:t>
      </w:r>
      <w:r w:rsidRPr="004970AE">
        <w:t xml:space="preserve"> Freunde und Familie.</w:t>
      </w:r>
    </w:p>
    <w:p w:rsidR="00BF47F6" w:rsidRDefault="00BF47F6" w:rsidP="00384053">
      <w:pPr>
        <w:pStyle w:val="FHStandard"/>
      </w:pPr>
    </w:p>
    <w:p w:rsidR="00BF47F6" w:rsidRDefault="00BF47F6" w:rsidP="00384053">
      <w:pPr>
        <w:pStyle w:val="FHStandard"/>
      </w:pPr>
    </w:p>
    <w:p w:rsidR="00CD2B2A" w:rsidRPr="009C726F" w:rsidRDefault="009C726F" w:rsidP="00384053">
      <w:pPr>
        <w:pStyle w:val="FHStandard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2EA52" wp14:editId="6143FC1E">
                <wp:simplePos x="0" y="0"/>
                <wp:positionH relativeFrom="column">
                  <wp:posOffset>-79375</wp:posOffset>
                </wp:positionH>
                <wp:positionV relativeFrom="paragraph">
                  <wp:posOffset>52070</wp:posOffset>
                </wp:positionV>
                <wp:extent cx="4991100" cy="1141730"/>
                <wp:effectExtent l="0" t="0" r="0" b="127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1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4FE" w:rsidRDefault="00A534FE" w:rsidP="00384053">
                            <w:pPr>
                              <w:pStyle w:val="FHStandard"/>
                            </w:pPr>
                            <w:r>
                              <w:t>Vorname Familienname</w:t>
                            </w:r>
                          </w:p>
                          <w:p w:rsidR="00A534FE" w:rsidRDefault="00A534FE" w:rsidP="00384053">
                            <w:pPr>
                              <w:pStyle w:val="FHStandard"/>
                            </w:pPr>
                            <w:r>
                              <w:t>Eisenstadt, 27. Mai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EA52" id="Textfeld 10" o:spid="_x0000_s1028" type="#_x0000_t202" style="position:absolute;left:0;text-align:left;margin-left:-6.25pt;margin-top:4.1pt;width:393pt;height:8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" fillcolor="white [3201]" stroked="f" strokeweight=".5pt">
                <v:textbox>
                  <w:txbxContent>
                    <w:p w:rsidR="00A534FE" w:rsidRDefault="00A534FE" w:rsidP="00384053">
                      <w:pPr>
                        <w:pStyle w:val="FHStandard"/>
                      </w:pPr>
                      <w:r>
                        <w:t>Vorname Familienname</w:t>
                      </w:r>
                    </w:p>
                    <w:p w:rsidR="00A534FE" w:rsidRDefault="00A534FE" w:rsidP="00384053">
                      <w:pPr>
                        <w:pStyle w:val="FHStandard"/>
                      </w:pPr>
                      <w:r>
                        <w:t>Eisenstadt, 27. Mai 2016</w:t>
                      </w:r>
                    </w:p>
                  </w:txbxContent>
                </v:textbox>
              </v:shape>
            </w:pict>
          </mc:Fallback>
        </mc:AlternateContent>
      </w:r>
    </w:p>
    <w:p w:rsidR="00B01A2A" w:rsidRDefault="00B01A2A" w:rsidP="00701321">
      <w:pPr>
        <w:pStyle w:val="FHberschriftohneGliederungohneNummer"/>
        <w:sectPr w:rsidR="00B01A2A" w:rsidSect="00B01A2A">
          <w:endnotePr>
            <w:numFmt w:val="decimal"/>
          </w:endnotePr>
          <w:type w:val="oddPage"/>
          <w:pgSz w:w="11906" w:h="16838" w:code="9"/>
          <w:pgMar w:top="1418" w:right="1418" w:bottom="1134" w:left="1418" w:header="709" w:footer="709" w:gutter="567"/>
          <w:pgNumType w:fmt="lowerRoman" w:start="1"/>
          <w:cols w:space="708"/>
          <w:docGrid w:linePitch="360"/>
        </w:sectPr>
      </w:pPr>
    </w:p>
    <w:p w:rsidR="00BF0420" w:rsidRDefault="00B12F81" w:rsidP="00701321">
      <w:pPr>
        <w:pStyle w:val="FHberschriftohneGliederungohneNummer"/>
      </w:pPr>
      <w:r>
        <w:lastRenderedPageBreak/>
        <w:t>Table of contents</w:t>
      </w:r>
    </w:p>
    <w:p w:rsidR="00267FF4" w:rsidRDefault="00BD54E5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</w:rPr>
        <w:fldChar w:fldCharType="begin"/>
      </w:r>
      <w:r>
        <w:instrText xml:space="preserve"> TOC \o "1-3" \h \z \u </w:instrText>
      </w:r>
      <w:r>
        <w:rPr>
          <w:b/>
        </w:rPr>
        <w:fldChar w:fldCharType="separate"/>
      </w:r>
      <w:hyperlink w:anchor="_Toc51167966" w:history="1">
        <w:r w:rsidR="00267FF4" w:rsidRPr="006C1178">
          <w:rPr>
            <w:rStyle w:val="Hyperlink"/>
          </w:rPr>
          <w:t>Abstract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_Toc51167966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v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67" w:history="1">
        <w:r w:rsidR="00267FF4" w:rsidRPr="006C1178">
          <w:rPr>
            <w:rStyle w:val="Hyperlink"/>
          </w:rPr>
          <w:t>1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Introduction and overview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_Toc51167967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1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68" w:history="1">
        <w:r w:rsidR="00267FF4" w:rsidRPr="006C1178">
          <w:rPr>
            <w:rStyle w:val="Hyperlink"/>
          </w:rPr>
          <w:t>1.1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Problem stating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_Toc51167968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1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69" w:history="1">
        <w:r w:rsidR="00267FF4" w:rsidRPr="006C1178">
          <w:rPr>
            <w:rStyle w:val="Hyperlink"/>
            <w:lang w:val="en-US"/>
          </w:rPr>
          <w:t>1.2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  <w:lang w:val="en-US"/>
          </w:rPr>
          <w:t>Research question and added value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_Toc51167969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1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0" w:history="1">
        <w:r w:rsidR="00267FF4" w:rsidRPr="006C1178">
          <w:rPr>
            <w:rStyle w:val="Hyperlink"/>
          </w:rPr>
          <w:t>2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Fundamentals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_Toc51167970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2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1" w:history="1">
        <w:r w:rsidR="00267FF4" w:rsidRPr="006C1178">
          <w:rPr>
            <w:rStyle w:val="Hyperlink"/>
          </w:rPr>
          <w:t>2.1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General definitions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_Toc51167971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2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2" w:history="1">
        <w:r w:rsidR="00267FF4" w:rsidRPr="006C1178">
          <w:rPr>
            <w:rStyle w:val="Hyperlink"/>
          </w:rPr>
          <w:t>2.2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Related work / state of research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_Toc51167972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2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3" w:history="1">
        <w:r w:rsidR="00267FF4" w:rsidRPr="006C1178">
          <w:rPr>
            <w:rStyle w:val="Hyperlink"/>
          </w:rPr>
          <w:t>3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Methodology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_Toc51167973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3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4" w:history="1">
        <w:r w:rsidR="00267FF4" w:rsidRPr="006C1178">
          <w:rPr>
            <w:rStyle w:val="Hyperlink"/>
          </w:rPr>
          <w:t>3.1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Approach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_Toc51167974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3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5" w:history="1">
        <w:r w:rsidR="00267FF4" w:rsidRPr="006C1178">
          <w:rPr>
            <w:rStyle w:val="Hyperlink"/>
          </w:rPr>
          <w:t>3.2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Research methods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_Toc51167975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3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6" w:history="1">
        <w:r w:rsidR="00267FF4" w:rsidRPr="006C1178">
          <w:rPr>
            <w:rStyle w:val="Hyperlink"/>
          </w:rPr>
          <w:t>3.2.1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&lt;&lt;Überschrift 3. Ebene&gt;&gt;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_Toc51167976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3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7" w:history="1">
        <w:r w:rsidR="00267FF4" w:rsidRPr="006C1178">
          <w:rPr>
            <w:rStyle w:val="Hyperlink"/>
          </w:rPr>
          <w:t>3.2.2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&lt;&lt;Überschrift 3. Ebene&gt;&gt;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_Toc51167977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3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8" w:history="1">
        <w:r w:rsidR="00267FF4" w:rsidRPr="006C1178">
          <w:rPr>
            <w:rStyle w:val="Hyperlink"/>
          </w:rPr>
          <w:t>4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Empirical work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_Toc51167978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4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79" w:history="1">
        <w:r w:rsidR="00267FF4" w:rsidRPr="006C1178">
          <w:rPr>
            <w:rStyle w:val="Hyperlink"/>
            <w:lang w:val="en-US"/>
          </w:rPr>
          <w:t>5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  <w:lang w:val="en-US"/>
          </w:rPr>
          <w:t>Discussion of results and conclusions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_Toc51167979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5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0" w:history="1">
        <w:r w:rsidR="00267FF4" w:rsidRPr="006C1178">
          <w:rPr>
            <w:rStyle w:val="Hyperlink"/>
          </w:rPr>
          <w:t>6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Synopsis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_Toc51167980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6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1" w:history="1">
        <w:r w:rsidR="00267FF4" w:rsidRPr="006C1178">
          <w:rPr>
            <w:rStyle w:val="Hyperlink"/>
          </w:rPr>
          <w:t>7</w:t>
        </w:r>
        <w:r w:rsidR="00267F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67FF4" w:rsidRPr="006C1178">
          <w:rPr>
            <w:rStyle w:val="Hyperlink"/>
          </w:rPr>
          <w:t>References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_Toc51167981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7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2" w:history="1">
        <w:r w:rsidR="00267FF4" w:rsidRPr="006C1178">
          <w:rPr>
            <w:rStyle w:val="Hyperlink"/>
          </w:rPr>
          <w:t>List of figures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_Toc51167982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8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3" w:history="1">
        <w:r w:rsidR="00267FF4" w:rsidRPr="006C1178">
          <w:rPr>
            <w:rStyle w:val="Hyperlink"/>
          </w:rPr>
          <w:t>List of tables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_Toc51167983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9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4" w:history="1">
        <w:r w:rsidR="00267FF4" w:rsidRPr="006C1178">
          <w:rPr>
            <w:rStyle w:val="Hyperlink"/>
          </w:rPr>
          <w:t>List of mathematical equations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_Toc51167984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10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5" w:history="1">
        <w:r w:rsidR="00267FF4" w:rsidRPr="006C1178">
          <w:rPr>
            <w:rStyle w:val="Hyperlink"/>
          </w:rPr>
          <w:t>Abbreviations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_Toc51167985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11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6" w:history="1">
        <w:r w:rsidR="00267FF4" w:rsidRPr="006C1178">
          <w:rPr>
            <w:rStyle w:val="Hyperlink"/>
          </w:rPr>
          <w:t>Appendix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_Toc51167986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12</w:t>
        </w:r>
        <w:r w:rsidR="00267FF4">
          <w:rPr>
            <w:webHidden/>
          </w:rPr>
          <w:fldChar w:fldCharType="end"/>
        </w:r>
      </w:hyperlink>
    </w:p>
    <w:p w:rsidR="00267FF4" w:rsidRDefault="00624070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87" w:history="1">
        <w:r w:rsidR="00267FF4" w:rsidRPr="006C1178">
          <w:rPr>
            <w:rStyle w:val="Hyperlink"/>
            <w:lang w:val="en-US"/>
          </w:rPr>
          <w:t>Declaration of Academic Honesty</w:t>
        </w:r>
        <w:r w:rsidR="00267FF4">
          <w:rPr>
            <w:webHidden/>
          </w:rPr>
          <w:tab/>
        </w:r>
        <w:r w:rsidR="00267FF4">
          <w:rPr>
            <w:webHidden/>
          </w:rPr>
          <w:fldChar w:fldCharType="begin"/>
        </w:r>
        <w:r w:rsidR="00267FF4">
          <w:rPr>
            <w:webHidden/>
          </w:rPr>
          <w:instrText xml:space="preserve"> PAGEREF _Toc51167987 \h </w:instrText>
        </w:r>
        <w:r w:rsidR="00267FF4">
          <w:rPr>
            <w:webHidden/>
          </w:rPr>
        </w:r>
        <w:r w:rsidR="00267FF4">
          <w:rPr>
            <w:webHidden/>
          </w:rPr>
          <w:fldChar w:fldCharType="separate"/>
        </w:r>
        <w:r w:rsidR="00267FF4">
          <w:rPr>
            <w:webHidden/>
          </w:rPr>
          <w:t>16</w:t>
        </w:r>
        <w:r w:rsidR="00267FF4">
          <w:rPr>
            <w:webHidden/>
          </w:rPr>
          <w:fldChar w:fldCharType="end"/>
        </w:r>
      </w:hyperlink>
    </w:p>
    <w:p w:rsidR="007B1540" w:rsidRPr="007B1540" w:rsidRDefault="00BD54E5" w:rsidP="00384053">
      <w:pPr>
        <w:pStyle w:val="FHStandard"/>
      </w:pPr>
      <w:r>
        <w:fldChar w:fldCharType="end"/>
      </w:r>
      <w:r w:rsidR="006E538D" w:rsidRPr="007B1540">
        <w:t>Anm</w:t>
      </w:r>
      <w:r w:rsidR="007B1540" w:rsidRPr="007B1540">
        <w:t>erkung</w:t>
      </w:r>
      <w:r w:rsidR="006E538D" w:rsidRPr="007B1540">
        <w:t xml:space="preserve">: </w:t>
      </w:r>
    </w:p>
    <w:p w:rsidR="0042404D" w:rsidRPr="0042404D" w:rsidRDefault="006E538D" w:rsidP="0042404D">
      <w:pPr>
        <w:pStyle w:val="FHStandard"/>
      </w:pPr>
      <w:r w:rsidRPr="007B1540">
        <w:t>Das Inhaltsverzeichnis sollte eine maximale Kapiteltiefe von drei Stufen</w:t>
      </w:r>
      <w:r w:rsidR="0006595E">
        <w:t xml:space="preserve"> </w:t>
      </w:r>
      <w:r w:rsidRPr="007B1540">
        <w:t xml:space="preserve">haben (z.B. </w:t>
      </w:r>
      <w:r w:rsidR="0006595E">
        <w:t>3.3.1</w:t>
      </w:r>
      <w:r w:rsidRPr="007B1540">
        <w:t>). Kein Kapitel darf aus nur einem Unterkapitel bestehen!</w:t>
      </w: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D53513" w:rsidRDefault="00D53513" w:rsidP="00ED7DDF">
      <w:pPr>
        <w:pStyle w:val="berschrift1"/>
        <w:numPr>
          <w:ilvl w:val="0"/>
          <w:numId w:val="0"/>
        </w:numPr>
        <w:ind w:left="964" w:hanging="964"/>
        <w:sectPr w:rsidR="00D53513" w:rsidSect="00E613A9">
          <w:endnotePr>
            <w:numFmt w:val="decimal"/>
          </w:endnotePr>
          <w:type w:val="oddPage"/>
          <w:pgSz w:w="11906" w:h="16838" w:code="9"/>
          <w:pgMar w:top="1418" w:right="1418" w:bottom="1134" w:left="1418" w:header="709" w:footer="709" w:gutter="567"/>
          <w:pgNumType w:fmt="lowerRoman"/>
          <w:cols w:space="708"/>
          <w:docGrid w:linePitch="360"/>
        </w:sectPr>
      </w:pPr>
    </w:p>
    <w:p w:rsidR="0042404D" w:rsidRPr="00600438" w:rsidRDefault="00B12F81" w:rsidP="00ED7DDF">
      <w:pPr>
        <w:pStyle w:val="berschrift1"/>
        <w:numPr>
          <w:ilvl w:val="0"/>
          <w:numId w:val="0"/>
        </w:numPr>
        <w:ind w:left="964" w:hanging="964"/>
      </w:pPr>
      <w:bookmarkStart w:id="0" w:name="_Toc51167966"/>
      <w:r>
        <w:lastRenderedPageBreak/>
        <w:t>Abstract</w:t>
      </w:r>
      <w:bookmarkEnd w:id="0"/>
    </w:p>
    <w:p w:rsidR="0042404D" w:rsidRPr="005D56F8" w:rsidRDefault="0042404D" w:rsidP="0042404D">
      <w:pPr>
        <w:pStyle w:val="FHStandard"/>
      </w:pPr>
      <w:r w:rsidRPr="005D56F8">
        <w:t xml:space="preserve">Hier ist der Inhalt der Arbeit in komprimierter Form darzustellen. </w:t>
      </w:r>
    </w:p>
    <w:p w:rsidR="0042404D" w:rsidRDefault="0042404D" w:rsidP="0042404D">
      <w:pPr>
        <w:pStyle w:val="FHStandard"/>
      </w:pPr>
      <w:r>
        <w:t>Länge maximal 1 Seite.</w:t>
      </w:r>
    </w:p>
    <w:p w:rsidR="0042404D" w:rsidRDefault="0042404D" w:rsidP="0042404D">
      <w:pPr>
        <w:pStyle w:val="FHStandard"/>
      </w:pPr>
    </w:p>
    <w:p w:rsidR="0042404D" w:rsidRDefault="0042404D" w:rsidP="0042404D">
      <w:pPr>
        <w:pStyle w:val="FHStandard"/>
      </w:pPr>
      <w:r>
        <w:t xml:space="preserve">Anmerkung: </w:t>
      </w:r>
    </w:p>
    <w:p w:rsidR="0042404D" w:rsidRPr="005D56F8" w:rsidRDefault="0042404D" w:rsidP="0042404D">
      <w:pPr>
        <w:pStyle w:val="FHStandard"/>
      </w:pPr>
      <w:r w:rsidRPr="005D56F8">
        <w:t>Der Leser der Kurzfassung soll verstehen, welche Problemstellung / Fragestellung durch die vorliegende Arbeit bearbeitet wird und welche Erkenntnisse und Ergebnisse vorliegen.</w:t>
      </w:r>
    </w:p>
    <w:p w:rsidR="0042404D" w:rsidRDefault="0042404D" w:rsidP="0042404D">
      <w:pPr>
        <w:pStyle w:val="FHStandard"/>
      </w:pPr>
      <w:r w:rsidRPr="005D56F8">
        <w:t>Bitte beachten Sie auch die Richtlinie des Studiengangs zur Erstellung von wissenschaftlichen Arbeiten, vor allem die formalen Anforderungen wie z.B. Zitierweise nach APA-Styleguide in der Form (Autor, Jahr, Seite).</w:t>
      </w:r>
      <w:r w:rsidR="00E22145">
        <w:t xml:space="preserve"> </w:t>
      </w:r>
    </w:p>
    <w:p w:rsidR="0003698E" w:rsidRDefault="0003698E" w:rsidP="0003698E">
      <w:pPr>
        <w:pStyle w:val="FHStandard"/>
      </w:pPr>
    </w:p>
    <w:p w:rsidR="0003698E" w:rsidRDefault="0003698E" w:rsidP="0003698E">
      <w:pPr>
        <w:pStyle w:val="FHStandard"/>
      </w:pPr>
      <w:r>
        <w:t xml:space="preserve">Hinweis: Die Arbeit ist doppelseitig auszudrucken. </w:t>
      </w:r>
      <w:r w:rsidR="00BC15F8">
        <w:t>F</w:t>
      </w:r>
      <w:r>
        <w:t xml:space="preserve">olgende Seiten </w:t>
      </w:r>
      <w:r w:rsidR="00BC15F8">
        <w:t xml:space="preserve">beginnen </w:t>
      </w:r>
      <w:r>
        <w:t>IMMER auf einer rechten, ungeraden Seite:</w:t>
      </w:r>
    </w:p>
    <w:p w:rsidR="0003698E" w:rsidRDefault="0003698E" w:rsidP="0003698E">
      <w:pPr>
        <w:pStyle w:val="FHStandard"/>
        <w:numPr>
          <w:ilvl w:val="0"/>
          <w:numId w:val="41"/>
        </w:numPr>
      </w:pPr>
      <w:r>
        <w:t>Deckblatt</w:t>
      </w:r>
    </w:p>
    <w:p w:rsidR="00ED7DDF" w:rsidRDefault="00ED7DDF" w:rsidP="0003698E">
      <w:pPr>
        <w:pStyle w:val="FHStandard"/>
        <w:numPr>
          <w:ilvl w:val="0"/>
          <w:numId w:val="41"/>
        </w:numPr>
      </w:pPr>
      <w:r>
        <w:t>Vorwort</w:t>
      </w:r>
    </w:p>
    <w:p w:rsidR="00E308C8" w:rsidRDefault="00E308C8" w:rsidP="0003698E">
      <w:pPr>
        <w:pStyle w:val="FHStandard"/>
        <w:numPr>
          <w:ilvl w:val="0"/>
          <w:numId w:val="41"/>
        </w:numPr>
      </w:pPr>
      <w:r>
        <w:t>Inhaltsverzeichnis</w:t>
      </w:r>
    </w:p>
    <w:p w:rsidR="007276E4" w:rsidRDefault="007276E4" w:rsidP="0003698E">
      <w:pPr>
        <w:pStyle w:val="FHStandard"/>
        <w:numPr>
          <w:ilvl w:val="0"/>
          <w:numId w:val="41"/>
        </w:numPr>
      </w:pPr>
      <w:r>
        <w:t>Kurzfassung</w:t>
      </w:r>
    </w:p>
    <w:p w:rsidR="007276E4" w:rsidRDefault="007276E4" w:rsidP="0003698E">
      <w:pPr>
        <w:pStyle w:val="FHStandard"/>
        <w:numPr>
          <w:ilvl w:val="0"/>
          <w:numId w:val="41"/>
        </w:numPr>
      </w:pPr>
      <w:r>
        <w:t>Abstract</w:t>
      </w:r>
    </w:p>
    <w:p w:rsidR="00E308C8" w:rsidRDefault="00E308C8" w:rsidP="0003698E">
      <w:pPr>
        <w:pStyle w:val="FHStandard"/>
        <w:numPr>
          <w:ilvl w:val="0"/>
          <w:numId w:val="41"/>
        </w:numPr>
      </w:pPr>
      <w:r>
        <w:t>Neues Kapitel auf Kapitelebene 1</w:t>
      </w:r>
      <w:r w:rsidR="007C3B06">
        <w:t>.</w:t>
      </w:r>
      <w:r>
        <w:t xml:space="preserve"> </w:t>
      </w:r>
      <w:r w:rsidR="00E613A9">
        <w:t>Bitte fügen Sie mit Kapitel 2</w:t>
      </w:r>
      <w:r w:rsidR="007C3B06">
        <w:t xml:space="preserve"> (Grundlagen) </w:t>
      </w:r>
      <w:r w:rsidR="00E613A9">
        <w:t>beginnend jeweils entsprechende Leerseiten ein.</w:t>
      </w:r>
      <w:r w:rsidR="007C3B06">
        <w:t xml:space="preserve"> Alle vorhergehenden Abschnitte sind mittels eigenen Word-Abschnitten bereits festgelegt.</w:t>
      </w:r>
    </w:p>
    <w:p w:rsidR="003610A3" w:rsidRDefault="003610A3" w:rsidP="003610A3">
      <w:pPr>
        <w:pStyle w:val="FHStandard"/>
      </w:pPr>
    </w:p>
    <w:p w:rsidR="003610A3" w:rsidRDefault="003610A3" w:rsidP="003610A3">
      <w:pPr>
        <w:pStyle w:val="FHStandard"/>
      </w:pPr>
    </w:p>
    <w:p w:rsidR="00CF0A74" w:rsidRDefault="00CF0A74" w:rsidP="00CF0A74">
      <w:pPr>
        <w:pStyle w:val="FHStandard"/>
        <w:sectPr w:rsidR="00CF0A74" w:rsidSect="00E613A9">
          <w:endnotePr>
            <w:numFmt w:val="decimal"/>
          </w:endnotePr>
          <w:type w:val="oddPage"/>
          <w:pgSz w:w="11906" w:h="16838" w:code="9"/>
          <w:pgMar w:top="1418" w:right="1418" w:bottom="1134" w:left="1418" w:header="709" w:footer="709" w:gutter="567"/>
          <w:pgNumType w:fmt="lowerRoman"/>
          <w:cols w:space="708"/>
          <w:docGrid w:linePitch="360"/>
        </w:sectPr>
      </w:pPr>
    </w:p>
    <w:p w:rsidR="00085F73" w:rsidRPr="00B01A2A" w:rsidRDefault="00B12F81" w:rsidP="00B01A2A">
      <w:pPr>
        <w:pStyle w:val="berschrift1"/>
      </w:pPr>
      <w:bookmarkStart w:id="1" w:name="_Toc51167967"/>
      <w:r>
        <w:lastRenderedPageBreak/>
        <w:t>Introduction and overview</w:t>
      </w:r>
      <w:bookmarkEnd w:id="1"/>
    </w:p>
    <w:p w:rsidR="00085F73" w:rsidRPr="009F7F9F" w:rsidRDefault="00B12F81" w:rsidP="00600438">
      <w:pPr>
        <w:pStyle w:val="berschrift2"/>
      </w:pPr>
      <w:bookmarkStart w:id="2" w:name="_Toc51167968"/>
      <w:r>
        <w:t>Problem stating</w:t>
      </w:r>
      <w:bookmarkEnd w:id="2"/>
    </w:p>
    <w:p w:rsidR="00085F73" w:rsidRDefault="007E515A" w:rsidP="00384053">
      <w:pPr>
        <w:pStyle w:val="FHStandard"/>
      </w:pPr>
      <w:r>
        <w:t xml:space="preserve">In der Problemstellung erfolgt eine Hinführung zum Thema </w:t>
      </w:r>
      <w:r w:rsidR="0071735E">
        <w:t xml:space="preserve">aus dem globalen Zusammenhang heraus </w:t>
      </w:r>
      <w:r w:rsidR="0071735E" w:rsidRPr="00F3239A">
        <w:t>betrachtet</w:t>
      </w:r>
      <w:r w:rsidR="00CD3885">
        <w:t>:</w:t>
      </w:r>
      <w:r w:rsidR="00506F93">
        <w:t xml:space="preserve"> </w:t>
      </w:r>
      <w:r w:rsidR="0071735E">
        <w:t>War</w:t>
      </w:r>
      <w:r>
        <w:t>um es wichtig ist</w:t>
      </w:r>
      <w:r w:rsidR="00FD2925">
        <w:t>,</w:t>
      </w:r>
      <w:r>
        <w:t xml:space="preserve"> sich </w:t>
      </w:r>
      <w:r w:rsidR="00FD2925" w:rsidRPr="00C93D99">
        <w:t>mit</w:t>
      </w:r>
      <w:r w:rsidR="00FD2925">
        <w:t xml:space="preserve"> dem konkreten Thema</w:t>
      </w:r>
      <w:r>
        <w:t xml:space="preserve"> zu beschäftigen bzw. </w:t>
      </w:r>
      <w:r w:rsidR="00D04DE6">
        <w:t xml:space="preserve">welche Bedeutung </w:t>
      </w:r>
      <w:r w:rsidR="00DC23C9">
        <w:t xml:space="preserve">hat </w:t>
      </w:r>
      <w:r w:rsidR="00D04DE6">
        <w:t xml:space="preserve">dieses Thema zum Beispiel </w:t>
      </w:r>
      <w:r>
        <w:t>für die Wirtschaft, Gesellschaft</w:t>
      </w:r>
      <w:r w:rsidR="00D04DE6">
        <w:t xml:space="preserve"> und </w:t>
      </w:r>
      <w:r>
        <w:t>Umwelt</w:t>
      </w:r>
      <w:r w:rsidR="00DC23C9">
        <w:t>.</w:t>
      </w:r>
    </w:p>
    <w:p w:rsidR="00B12F81" w:rsidRPr="00212384" w:rsidRDefault="00B12F81" w:rsidP="00B12F81">
      <w:pPr>
        <w:pStyle w:val="berschrift2"/>
        <w:rPr>
          <w:lang w:val="en-US"/>
        </w:rPr>
      </w:pPr>
      <w:bookmarkStart w:id="3" w:name="_Toc50544887"/>
      <w:bookmarkStart w:id="4" w:name="_Toc51167969"/>
      <w:r>
        <w:rPr>
          <w:lang w:val="en-US"/>
        </w:rPr>
        <w:t>Research question and added v</w:t>
      </w:r>
      <w:r w:rsidRPr="00212384">
        <w:rPr>
          <w:lang w:val="en-US"/>
        </w:rPr>
        <w:t>alue</w:t>
      </w:r>
      <w:bookmarkEnd w:id="3"/>
      <w:bookmarkEnd w:id="4"/>
    </w:p>
    <w:p w:rsidR="00BF0420" w:rsidRPr="00A23848" w:rsidRDefault="007E515A" w:rsidP="00A23848">
      <w:pPr>
        <w:pStyle w:val="FHStandard"/>
      </w:pPr>
      <w:r>
        <w:t xml:space="preserve">Hier werden die </w:t>
      </w:r>
      <w:r w:rsidRPr="00A23848">
        <w:t>konkrete</w:t>
      </w:r>
      <w:r w:rsidR="00B55C41" w:rsidRPr="00A23848">
        <w:t xml:space="preserve">(n)wissenschaftliche(n) </w:t>
      </w:r>
      <w:r w:rsidRPr="00A23848">
        <w:t>Fragestellung</w:t>
      </w:r>
      <w:r w:rsidR="00B55C41" w:rsidRPr="00A23848">
        <w:t>(</w:t>
      </w:r>
      <w:r w:rsidRPr="00A23848">
        <w:t>en</w:t>
      </w:r>
      <w:r w:rsidR="00B55C41" w:rsidRPr="00A23848">
        <w:t>)</w:t>
      </w:r>
      <w:r w:rsidRPr="00A23848">
        <w:t xml:space="preserve"> </w:t>
      </w:r>
      <w:r w:rsidR="0071735E" w:rsidRPr="00A23848">
        <w:t>klar ange</w:t>
      </w:r>
      <w:r w:rsidR="00D04DE6" w:rsidRPr="00A23848">
        <w:t>f</w:t>
      </w:r>
      <w:r w:rsidR="0071735E" w:rsidRPr="00A23848">
        <w:t xml:space="preserve">ührt. Neben dem </w:t>
      </w:r>
      <w:r w:rsidRPr="00A23848">
        <w:t>inhaltliche</w:t>
      </w:r>
      <w:r w:rsidR="0071735E" w:rsidRPr="00A23848">
        <w:t>n</w:t>
      </w:r>
      <w:r w:rsidRPr="00A23848">
        <w:t xml:space="preserve"> Ziel der Arbeit </w:t>
      </w:r>
      <w:r w:rsidR="0071735E" w:rsidRPr="00A23848">
        <w:t xml:space="preserve">wird </w:t>
      </w:r>
      <w:r w:rsidR="001B7918" w:rsidRPr="00A23848">
        <w:t xml:space="preserve">fallweise </w:t>
      </w:r>
      <w:r w:rsidR="00B55C41" w:rsidRPr="00A23848">
        <w:t xml:space="preserve">auch angegeben, wie vorgegangen wird, um die Fragestellung zu bearbeiten (z.B. mit einem Online-Fragebogen). Auch die Zielgruppe der Arbeit und der für die Zielgruppe angestrebte Nutzen kann </w:t>
      </w:r>
      <w:r w:rsidR="00DC1427" w:rsidRPr="00A23848">
        <w:t xml:space="preserve">an dieser Stelle </w:t>
      </w:r>
      <w:r w:rsidR="00B55C41" w:rsidRPr="00A23848">
        <w:t>angeführt werden.</w:t>
      </w:r>
    </w:p>
    <w:p w:rsidR="0013149F" w:rsidRPr="00A23848" w:rsidRDefault="00B55C41" w:rsidP="00A23848">
      <w:pPr>
        <w:pStyle w:val="FHStandard"/>
      </w:pPr>
      <w:r w:rsidRPr="00A23848">
        <w:t xml:space="preserve">Anmerkung: </w:t>
      </w:r>
    </w:p>
    <w:p w:rsidR="00B55C41" w:rsidRPr="00A23848" w:rsidRDefault="00B55C41" w:rsidP="00A23848">
      <w:pPr>
        <w:pStyle w:val="FHStandard"/>
      </w:pPr>
      <w:r w:rsidRPr="00A23848">
        <w:t>Die Erfahrung zeigt, dass es hilfreich ist, das erste Einleitungskapitel an die Betreuerin / an den Betreuer zu schicken und Feedback dazu zu erhalten.</w:t>
      </w:r>
    </w:p>
    <w:p w:rsidR="0013149F" w:rsidRPr="00A23848" w:rsidRDefault="0013149F" w:rsidP="00A23848">
      <w:pPr>
        <w:pStyle w:val="FHStandard"/>
      </w:pPr>
      <w:r w:rsidRPr="00A23848">
        <w:t>Bitte auch darauf achten, dass alle Absatz-Abstände gleich groß sind</w:t>
      </w:r>
      <w:r w:rsidR="00E73070" w:rsidRPr="00A23848">
        <w:t>.</w:t>
      </w:r>
    </w:p>
    <w:p w:rsidR="0013149F" w:rsidRDefault="0013149F" w:rsidP="00A23848">
      <w:pPr>
        <w:pStyle w:val="FHStandard"/>
      </w:pPr>
      <w:r w:rsidRPr="00A23848">
        <w:t xml:space="preserve">Jedes Kapitel sollte mit einem Satz beginnen und einem Satz enden und ca. mind. ½ A4-Seite umfassen. </w:t>
      </w: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CC146E" w:rsidRPr="00E613A9" w:rsidRDefault="00B12F81" w:rsidP="00E613A9">
      <w:pPr>
        <w:pStyle w:val="berschrift1"/>
      </w:pPr>
      <w:bookmarkStart w:id="5" w:name="_Toc51167970"/>
      <w:r>
        <w:lastRenderedPageBreak/>
        <w:t>Fundamentals</w:t>
      </w:r>
      <w:bookmarkEnd w:id="5"/>
    </w:p>
    <w:p w:rsidR="00160AEF" w:rsidRDefault="00B12F81" w:rsidP="00600438">
      <w:pPr>
        <w:pStyle w:val="berschrift2"/>
      </w:pPr>
      <w:bookmarkStart w:id="6" w:name="_Toc452039989"/>
      <w:bookmarkStart w:id="7" w:name="_Toc51167971"/>
      <w:bookmarkEnd w:id="6"/>
      <w:r>
        <w:t>General definitions</w:t>
      </w:r>
      <w:bookmarkEnd w:id="7"/>
    </w:p>
    <w:p w:rsidR="00506F93" w:rsidRPr="00477E07" w:rsidRDefault="00506F93" w:rsidP="00477E07">
      <w:pPr>
        <w:pStyle w:val="FHStandard"/>
      </w:pPr>
      <w:r>
        <w:t xml:space="preserve">Die in dieser Formatvorlage beispielhaft </w:t>
      </w:r>
      <w:r w:rsidRPr="00477E07">
        <w:t>enthaltenen Überschriften sind auf die im konkreten Fall tatsächlich passenden Überschriften anzupassen.</w:t>
      </w:r>
    </w:p>
    <w:p w:rsidR="008E4EF2" w:rsidRPr="00477E07" w:rsidRDefault="00CD3885" w:rsidP="00477E07">
      <w:pPr>
        <w:pStyle w:val="FHStandard"/>
      </w:pPr>
      <w:r w:rsidRPr="00477E07">
        <w:t>In diesem Teil der Arbeit werden die zum eindeutigen Verständnis unbedingt erforderlichen Grundlagen und Definitionen</w:t>
      </w:r>
      <w:r w:rsidR="009A4190" w:rsidRPr="00477E07">
        <w:t xml:space="preserve"> sowie die Erklärung wichtiger Begriffe</w:t>
      </w:r>
      <w:r w:rsidRPr="00477E07">
        <w:t xml:space="preserve"> angeführt.</w:t>
      </w:r>
    </w:p>
    <w:p w:rsidR="008E4EF2" w:rsidRDefault="008E4EF2" w:rsidP="00477E07">
      <w:pPr>
        <w:pStyle w:val="FHStandard"/>
      </w:pPr>
      <w:r w:rsidRPr="00477E07">
        <w:t>Die Gliederungspunkte müssen möglichst prägnant</w:t>
      </w:r>
      <w:r>
        <w:t xml:space="preserve"> bezeichnet werden.</w:t>
      </w:r>
    </w:p>
    <w:p w:rsidR="00BF0420" w:rsidRDefault="00B12F81" w:rsidP="00600438">
      <w:pPr>
        <w:pStyle w:val="berschrift2"/>
      </w:pPr>
      <w:bookmarkStart w:id="8" w:name="_Toc51167972"/>
      <w:r>
        <w:t>Related work / state of research</w:t>
      </w:r>
      <w:bookmarkEnd w:id="8"/>
    </w:p>
    <w:p w:rsidR="001B7918" w:rsidRPr="001B7918" w:rsidRDefault="001B7918" w:rsidP="00477E07">
      <w:pPr>
        <w:pStyle w:val="FHStandard"/>
      </w:pPr>
      <w:r>
        <w:t>Auch die neuesten Entwicklungen und Arbeiten auf diesem Gebiet</w:t>
      </w:r>
      <w:r w:rsidR="009A4190">
        <w:t xml:space="preserve"> (Stand der Wissenschaft oder auch state-of-the-art)</w:t>
      </w:r>
      <w:r>
        <w:t xml:space="preserve"> sind </w:t>
      </w:r>
      <w:r w:rsidRPr="00C03539">
        <w:t>darzulegen</w:t>
      </w:r>
      <w:r>
        <w:t>, wobei die</w:t>
      </w:r>
      <w:r w:rsidR="000F5AA6">
        <w:t>se je nach Thema auch in der 1. </w:t>
      </w:r>
      <w:r>
        <w:t>Gliederungsebene behandelt werden k</w:t>
      </w:r>
      <w:r w:rsidR="00131E9C">
        <w:t>önnen</w:t>
      </w:r>
      <w:r>
        <w:t>.</w:t>
      </w:r>
    </w:p>
    <w:p w:rsidR="00B12F81" w:rsidRDefault="00B12F81" w:rsidP="00B12F81">
      <w:pPr>
        <w:pStyle w:val="berschrift1"/>
        <w:tabs>
          <w:tab w:val="clear" w:pos="680"/>
        </w:tabs>
        <w:ind w:left="964" w:hanging="964"/>
      </w:pPr>
      <w:bookmarkStart w:id="9" w:name="_Toc50544894"/>
      <w:bookmarkStart w:id="10" w:name="_Toc51167973"/>
      <w:r>
        <w:lastRenderedPageBreak/>
        <w:t>Methodology</w:t>
      </w:r>
      <w:bookmarkEnd w:id="9"/>
      <w:bookmarkEnd w:id="10"/>
    </w:p>
    <w:p w:rsidR="00160AEF" w:rsidRDefault="00B12F81" w:rsidP="00600438">
      <w:pPr>
        <w:pStyle w:val="berschrift2"/>
      </w:pPr>
      <w:bookmarkStart w:id="11" w:name="_Toc51167974"/>
      <w:r>
        <w:t>Approach</w:t>
      </w:r>
      <w:bookmarkEnd w:id="11"/>
    </w:p>
    <w:p w:rsidR="006F3F94" w:rsidRDefault="006F3F94" w:rsidP="00384053">
      <w:pPr>
        <w:pStyle w:val="FHStandard"/>
      </w:pPr>
      <w:r>
        <w:t xml:space="preserve">Alle durchgeführten Untersuchungen und Versuche müssen </w:t>
      </w:r>
      <w:r w:rsidR="009A4190">
        <w:t xml:space="preserve">systematisch und </w:t>
      </w:r>
      <w:r>
        <w:t>nachvollziehbar sein. Daher ist die</w:t>
      </w:r>
      <w:r w:rsidR="009A4190">
        <w:t xml:space="preserve"> gewählte</w:t>
      </w:r>
      <w:r>
        <w:t xml:space="preserve"> Vorgang</w:t>
      </w:r>
      <w:r w:rsidR="009A4190">
        <w:t xml:space="preserve">sweise genau zu beschreiben und </w:t>
      </w:r>
      <w:r>
        <w:t>zu begründen.</w:t>
      </w:r>
      <w:r w:rsidR="00EE5A20">
        <w:t xml:space="preserve"> </w:t>
      </w:r>
      <w:r w:rsidR="009A4190">
        <w:t>Es empfiehlt sich, dafür Literatur zum wissenschaftlichen Arbeiten heranzuziehen.</w:t>
      </w:r>
    </w:p>
    <w:p w:rsidR="00912AE5" w:rsidRDefault="00B12F81" w:rsidP="00600438">
      <w:pPr>
        <w:pStyle w:val="berschrift2"/>
      </w:pPr>
      <w:bookmarkStart w:id="12" w:name="_Toc51167975"/>
      <w:r>
        <w:t>Research methods</w:t>
      </w:r>
      <w:bookmarkEnd w:id="12"/>
    </w:p>
    <w:p w:rsidR="00160AEF" w:rsidRDefault="009A4190" w:rsidP="00384053">
      <w:pPr>
        <w:pStyle w:val="FHStandard"/>
      </w:pPr>
      <w:r>
        <w:t>Die eingesetzte</w:t>
      </w:r>
      <w:r w:rsidR="00BC3037">
        <w:t>n</w:t>
      </w:r>
      <w:r>
        <w:t xml:space="preserve"> Methoden (z.B. Online-Befragung, Inhaltsanalyse, Interviews) müssen ebenfalls nachvollziehbar beschrieben werden. </w:t>
      </w:r>
    </w:p>
    <w:p w:rsidR="00EE5A20" w:rsidRPr="00EE5A20" w:rsidRDefault="00EE5A20" w:rsidP="00384053">
      <w:pPr>
        <w:pStyle w:val="FHStandard"/>
      </w:pPr>
      <w:r>
        <w:t>Unterschiedliche Untersuchungsmethoden haben of</w:t>
      </w:r>
      <w:r w:rsidR="00E73070">
        <w:t>t unterschiedliche Genauigkeit.</w:t>
      </w:r>
    </w:p>
    <w:p w:rsidR="00912AE5" w:rsidRDefault="000B54DE" w:rsidP="00384053">
      <w:pPr>
        <w:pStyle w:val="FHStandard"/>
      </w:pPr>
      <w:r>
        <w:t>Neben der Begründung und Beschre</w:t>
      </w:r>
      <w:r w:rsidR="00CD3885">
        <w:t xml:space="preserve">ibung der </w:t>
      </w:r>
      <w:r w:rsidR="00CD3885" w:rsidRPr="002B54C3">
        <w:t>Untersuchungsmethoden</w:t>
      </w:r>
      <w:r>
        <w:t xml:space="preserve"> ist auch eine Begründung und Beschreibung der verwendeten Auswertungsmethoden bzw. dafür verwendete </w:t>
      </w:r>
      <w:r w:rsidR="00AA5398">
        <w:t>Software u</w:t>
      </w:r>
      <w:r>
        <w:t>nerlässlich.</w:t>
      </w:r>
      <w:r w:rsidR="006A3D14">
        <w:rPr>
          <w:rStyle w:val="Funotenzeichen"/>
        </w:rPr>
        <w:footnoteReference w:id="1"/>
      </w:r>
    </w:p>
    <w:p w:rsidR="00912AE5" w:rsidRDefault="00A47294" w:rsidP="00600438">
      <w:pPr>
        <w:pStyle w:val="berschrift3"/>
      </w:pPr>
      <w:bookmarkStart w:id="13" w:name="_Toc51167976"/>
      <w:r w:rsidRPr="00EE4714">
        <w:t>&lt;</w:t>
      </w:r>
      <w:r w:rsidR="00506F93" w:rsidRPr="00EE4714">
        <w:t>&lt;</w:t>
      </w:r>
      <w:r w:rsidR="00506F93" w:rsidRPr="00776AAD">
        <w:t>Überschrift</w:t>
      </w:r>
      <w:r w:rsidR="00506F93" w:rsidRPr="00EE4714">
        <w:t xml:space="preserve"> 3. </w:t>
      </w:r>
      <w:r w:rsidR="00506F93" w:rsidRPr="006E2F30">
        <w:t>Ebene</w:t>
      </w:r>
      <w:r w:rsidRPr="00EE4714">
        <w:t>&gt;</w:t>
      </w:r>
      <w:r w:rsidR="00506F93" w:rsidRPr="00EE4714">
        <w:t>&gt;</w:t>
      </w:r>
      <w:bookmarkEnd w:id="13"/>
    </w:p>
    <w:p w:rsidR="00912AE5" w:rsidRPr="00600438" w:rsidRDefault="00776AAD" w:rsidP="00600438">
      <w:pPr>
        <w:pStyle w:val="berschrift4"/>
      </w:pPr>
      <w:r w:rsidRPr="00600438">
        <w:t>&lt;&lt;</w:t>
      </w:r>
      <w:r w:rsidR="00506F93" w:rsidRPr="00600438">
        <w:t>Überschrift 4. Ebene</w:t>
      </w:r>
      <w:r w:rsidR="00A47294" w:rsidRPr="00600438">
        <w:t>&gt;</w:t>
      </w:r>
      <w:r w:rsidR="00506F93" w:rsidRPr="00600438">
        <w:t>&gt;</w:t>
      </w:r>
    </w:p>
    <w:p w:rsidR="001B0AD9" w:rsidRDefault="001B0AD9" w:rsidP="00384053">
      <w:pPr>
        <w:pStyle w:val="FHStandard"/>
      </w:pPr>
      <w:r>
        <w:t>4 Überschriftenebenen müssen reichen.</w:t>
      </w:r>
    </w:p>
    <w:p w:rsidR="00571486" w:rsidRDefault="00571486" w:rsidP="00600438">
      <w:pPr>
        <w:pStyle w:val="berschrift3"/>
      </w:pPr>
      <w:bookmarkStart w:id="14" w:name="_Toc51167977"/>
      <w:r>
        <w:rPr>
          <w:sz w:val="24"/>
        </w:rPr>
        <w:t>&lt;&lt;</w:t>
      </w:r>
      <w:r>
        <w:t xml:space="preserve">Überschrift 3. </w:t>
      </w:r>
      <w:r w:rsidRPr="00F46EAE">
        <w:t>Ebene</w:t>
      </w:r>
      <w:r>
        <w:t>&gt;&gt;</w:t>
      </w:r>
      <w:bookmarkEnd w:id="14"/>
    </w:p>
    <w:p w:rsidR="001B0AD9" w:rsidRPr="001B0AD9" w:rsidRDefault="00571486" w:rsidP="00384053">
      <w:pPr>
        <w:pStyle w:val="FHStandard"/>
      </w:pPr>
      <w:r>
        <w:t>Wenn es ein Kapitel 3.2.1 gibt, muss es auch ein Kapitel 3.2.2 geben.</w:t>
      </w:r>
    </w:p>
    <w:p w:rsidR="00B12F81" w:rsidRDefault="00B12F81" w:rsidP="00B12F81">
      <w:pPr>
        <w:pStyle w:val="berschrift1"/>
        <w:tabs>
          <w:tab w:val="clear" w:pos="680"/>
        </w:tabs>
        <w:ind w:left="964" w:hanging="964"/>
      </w:pPr>
      <w:bookmarkStart w:id="15" w:name="_Toc50544899"/>
      <w:bookmarkStart w:id="16" w:name="_Toc51167978"/>
      <w:r>
        <w:lastRenderedPageBreak/>
        <w:t>Empirical work</w:t>
      </w:r>
      <w:bookmarkEnd w:id="15"/>
      <w:bookmarkEnd w:id="16"/>
    </w:p>
    <w:p w:rsidR="00837DDF" w:rsidRDefault="001C0918" w:rsidP="00384053">
      <w:pPr>
        <w:pStyle w:val="FHStandard"/>
      </w:pPr>
      <w:r>
        <w:t xml:space="preserve">Die Durchführung der </w:t>
      </w:r>
      <w:r w:rsidR="009A4190">
        <w:t xml:space="preserve">empirischen </w:t>
      </w:r>
      <w:r>
        <w:t>Untersuchung ist nachvollziehbar zu dokumentieren sowie auch die dabei aufgetretenen Probleme und deren Behandlung. Der Umfang ergibt sich aus der Art</w:t>
      </w:r>
      <w:r w:rsidRPr="00D434B6">
        <w:t xml:space="preserve"> </w:t>
      </w:r>
      <w:r>
        <w:t>der Bearbeitung</w:t>
      </w:r>
      <w:r w:rsidR="00506F93">
        <w:t>.</w:t>
      </w:r>
      <w:r w:rsidR="001C3731">
        <w:t xml:space="preserve"> </w:t>
      </w:r>
    </w:p>
    <w:p w:rsidR="00AC14B1" w:rsidRDefault="00837DDF" w:rsidP="00384053">
      <w:pPr>
        <w:pStyle w:val="FHStandard"/>
      </w:pPr>
      <w:r>
        <w:fldChar w:fldCharType="begin"/>
      </w:r>
      <w:r>
        <w:instrText xml:space="preserve"> REF _Ref452108048 </w:instrText>
      </w:r>
      <w:r>
        <w:fldChar w:fldCharType="separate"/>
      </w:r>
      <w:r w:rsidR="0003698E">
        <w:t xml:space="preserve">Tabelle </w:t>
      </w:r>
      <w:r w:rsidR="0003698E">
        <w:rPr>
          <w:noProof/>
        </w:rPr>
        <w:t>1</w:t>
      </w:r>
      <w:r>
        <w:fldChar w:fldCharType="end"/>
      </w:r>
      <w:r>
        <w:t xml:space="preserve"> </w:t>
      </w:r>
      <w:r w:rsidR="001C3731">
        <w:t xml:space="preserve">zeigt ein Bespiel für eine Tabelle. </w:t>
      </w:r>
    </w:p>
    <w:p w:rsidR="00750C1F" w:rsidRPr="00776AAD" w:rsidRDefault="00750C1F" w:rsidP="0038405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5"/>
        <w:gridCol w:w="1935"/>
        <w:gridCol w:w="1935"/>
        <w:gridCol w:w="1935"/>
      </w:tblGrid>
      <w:tr w:rsidR="00CB7E6A" w:rsidRPr="00CB2B0C">
        <w:trPr>
          <w:trHeight w:val="255"/>
          <w:tblHeader/>
          <w:jc w:val="center"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A</w:t>
            </w:r>
            <w:r w:rsidR="00CB7E6A" w:rsidRPr="006E7023">
              <w:t xml:space="preserve"> </w:t>
            </w:r>
            <w:r w:rsidR="00CB7E6A" w:rsidRPr="006E7023">
              <w:br/>
            </w:r>
            <w:r w:rsidRPr="006E7023">
              <w:t>Einheit A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B</w:t>
            </w:r>
            <w:r w:rsidR="00CB7E6A" w:rsidRPr="006E7023">
              <w:br/>
            </w:r>
            <w:r w:rsidRPr="006E7023">
              <w:t>Einheit B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C</w:t>
            </w:r>
            <w:r w:rsidR="00CB7E6A" w:rsidRPr="006E7023">
              <w:t xml:space="preserve"> </w:t>
            </w:r>
            <w:r w:rsidR="00CB7E6A" w:rsidRPr="006E7023">
              <w:br/>
            </w:r>
            <w:r w:rsidRPr="006E7023">
              <w:t>Einheit C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D</w:t>
            </w:r>
            <w:r w:rsidR="00CB7E6A" w:rsidRPr="006E7023">
              <w:t xml:space="preserve"> </w:t>
            </w:r>
            <w:r w:rsidR="00CB7E6A" w:rsidRPr="006E7023">
              <w:br/>
            </w:r>
            <w:r w:rsidRPr="006E7023">
              <w:t>Einheit D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3,20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50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0,16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6E7023" w:rsidRPr="006E7023" w:rsidRDefault="00CB7E6A" w:rsidP="009D33FF">
            <w:pPr>
              <w:pStyle w:val="FHTabelleAbbildungFormel"/>
            </w:pPr>
            <w:r w:rsidRPr="00040009">
              <w:t>0,50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3,16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100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0,31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0,96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3,10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200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0,57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1,62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2,85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330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0,96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2,79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2,91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560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1,45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3,75</w:t>
            </w:r>
            <w:r w:rsidRPr="00040009">
              <w:rPr>
                <w:vertAlign w:val="superscript"/>
              </w:rPr>
              <w:t>b</w:t>
            </w:r>
            <w:r>
              <w:rPr>
                <w:vertAlign w:val="superscript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2,59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820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1,75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3,73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2,13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1.500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2,14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3,05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1,43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∞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2,57</w:t>
            </w:r>
          </w:p>
        </w:tc>
        <w:tc>
          <w:tcPr>
            <w:tcW w:w="1418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</w:tr>
    </w:tbl>
    <w:p w:rsidR="00C52E20" w:rsidRDefault="002178DE" w:rsidP="007609C4">
      <w:pPr>
        <w:pStyle w:val="Beschriftung"/>
      </w:pPr>
      <w:bookmarkStart w:id="17" w:name="_Ref452108048"/>
      <w:bookmarkStart w:id="18" w:name="_Toc452189163"/>
      <w:bookmarkStart w:id="19" w:name="_Toc452205721"/>
      <w:bookmarkStart w:id="20" w:name="_Toc452207047"/>
      <w:bookmarkStart w:id="21" w:name="_Toc452378899"/>
      <w:r>
        <w:t xml:space="preserve">Tabelle </w:t>
      </w:r>
      <w:r w:rsidR="00392547">
        <w:fldChar w:fldCharType="begin"/>
      </w:r>
      <w:r w:rsidR="00392547">
        <w:instrText xml:space="preserve"> SEQ Tabelle \* ARABIC </w:instrText>
      </w:r>
      <w:r w:rsidR="00392547">
        <w:fldChar w:fldCharType="separate"/>
      </w:r>
      <w:r w:rsidR="0003698E">
        <w:rPr>
          <w:noProof/>
        </w:rPr>
        <w:t>1</w:t>
      </w:r>
      <w:r w:rsidR="00392547">
        <w:rPr>
          <w:noProof/>
        </w:rPr>
        <w:fldChar w:fldCharType="end"/>
      </w:r>
      <w:bookmarkEnd w:id="17"/>
      <w:r w:rsidR="00DA4BB5">
        <w:t xml:space="preserve">: </w:t>
      </w:r>
      <w:r w:rsidRPr="002178DE">
        <w:t>Beispiel</w:t>
      </w:r>
      <w:r>
        <w:t xml:space="preserve"> für eine </w:t>
      </w:r>
      <w:r w:rsidRPr="007609C4">
        <w:t>Tabelle</w:t>
      </w:r>
      <w:bookmarkEnd w:id="18"/>
      <w:bookmarkEnd w:id="19"/>
      <w:bookmarkEnd w:id="20"/>
      <w:bookmarkEnd w:id="21"/>
    </w:p>
    <w:p w:rsidR="00837DDF" w:rsidRDefault="00EA33CD" w:rsidP="009D33FF">
      <w:pPr>
        <w:pStyle w:val="FHStandard"/>
      </w:pPr>
      <w:bookmarkStart w:id="22" w:name="_Ref112210790"/>
      <w:bookmarkStart w:id="23" w:name="_Toc452106002"/>
      <w:bookmarkStart w:id="24" w:name="_Toc452106277"/>
      <w:r w:rsidRPr="00776AAD">
        <w:t xml:space="preserve"> </w:t>
      </w:r>
      <w:bookmarkEnd w:id="22"/>
      <w:bookmarkEnd w:id="23"/>
      <w:bookmarkEnd w:id="24"/>
      <w:r w:rsidR="00837DDF">
        <w:fldChar w:fldCharType="begin"/>
      </w:r>
      <w:r w:rsidR="00837DDF">
        <w:instrText xml:space="preserve"> REF _Ref452108077 </w:instrText>
      </w:r>
      <w:r w:rsidR="00600AB1">
        <w:instrText xml:space="preserve"> \* MERGEFORMAT </w:instrText>
      </w:r>
      <w:r w:rsidR="00837DDF">
        <w:fldChar w:fldCharType="separate"/>
      </w:r>
      <w:r w:rsidR="0003698E">
        <w:t xml:space="preserve">Abbildung </w:t>
      </w:r>
      <w:r w:rsidR="0003698E">
        <w:rPr>
          <w:noProof/>
        </w:rPr>
        <w:t>1</w:t>
      </w:r>
      <w:r w:rsidR="00837DDF">
        <w:fldChar w:fldCharType="end"/>
      </w:r>
      <w:r w:rsidR="00837DDF">
        <w:t xml:space="preserve"> zeigt ein </w:t>
      </w:r>
      <w:r w:rsidRPr="00776AAD">
        <w:t xml:space="preserve">Beispiel für </w:t>
      </w:r>
      <w:r>
        <w:t xml:space="preserve">eine </w:t>
      </w:r>
      <w:r w:rsidR="00837DDF">
        <w:t>Abbildung oder Grafik.</w:t>
      </w:r>
      <w:r w:rsidR="00837DDF" w:rsidRPr="009D33FF">
        <w:rPr>
          <w:noProof/>
          <w:lang w:val="de-AT" w:eastAsia="de-AT"/>
        </w:rPr>
        <w:drawing>
          <wp:anchor distT="0" distB="0" distL="114300" distR="114300" simplePos="0" relativeHeight="251663360" behindDoc="0" locked="0" layoutInCell="1" allowOverlap="1" wp14:anchorId="7EE07F76" wp14:editId="0586D85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554855" cy="2422525"/>
            <wp:effectExtent l="0" t="0" r="0" b="0"/>
            <wp:wrapTopAndBottom/>
            <wp:docPr id="11" name="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AD" w:rsidRDefault="00837DDF" w:rsidP="007609C4">
      <w:pPr>
        <w:pStyle w:val="Beschriftung"/>
      </w:pPr>
      <w:bookmarkStart w:id="25" w:name="_Ref452108077"/>
      <w:bookmarkStart w:id="26" w:name="_Toc452189321"/>
      <w:bookmarkStart w:id="27" w:name="_Toc452205603"/>
      <w:bookmarkStart w:id="28" w:name="_Toc452378907"/>
      <w:r>
        <w:t xml:space="preserve">Abbildung </w:t>
      </w:r>
      <w:r w:rsidR="00392547">
        <w:fldChar w:fldCharType="begin"/>
      </w:r>
      <w:r w:rsidR="00392547">
        <w:instrText xml:space="preserve"> SEQ Abbildung \* ARABIC </w:instrText>
      </w:r>
      <w:r w:rsidR="00392547">
        <w:fldChar w:fldCharType="separate"/>
      </w:r>
      <w:r w:rsidR="0003698E">
        <w:rPr>
          <w:noProof/>
        </w:rPr>
        <w:t>1</w:t>
      </w:r>
      <w:r w:rsidR="00392547">
        <w:rPr>
          <w:noProof/>
        </w:rPr>
        <w:fldChar w:fldCharType="end"/>
      </w:r>
      <w:bookmarkEnd w:id="25"/>
      <w:r>
        <w:t xml:space="preserve">: Beispiel für eine </w:t>
      </w:r>
      <w:r w:rsidRPr="00837DDF">
        <w:t>Abbildung</w:t>
      </w:r>
      <w:bookmarkEnd w:id="26"/>
      <w:bookmarkEnd w:id="27"/>
      <w:bookmarkEnd w:id="28"/>
    </w:p>
    <w:p w:rsidR="00C45866" w:rsidRDefault="00C45866" w:rsidP="00384053">
      <w:pPr>
        <w:pStyle w:val="FHStandard"/>
      </w:pPr>
      <w:r>
        <w:t xml:space="preserve"> Mathematisch werden die Zusammenhänge durch folgende Formel beschrieben:</w:t>
      </w:r>
    </w:p>
    <w:p w:rsidR="00C45866" w:rsidRPr="00DA4BB5" w:rsidRDefault="00624070" w:rsidP="009D33FF">
      <w:pPr>
        <w:pStyle w:val="FHTabelleAbbildungFormel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e>
          </m:nary>
        </m:oMath>
      </m:oMathPara>
    </w:p>
    <w:p w:rsidR="00C45866" w:rsidRPr="00C45866" w:rsidRDefault="00045C72" w:rsidP="007609C4">
      <w:pPr>
        <w:pStyle w:val="Beschriftung"/>
      </w:pPr>
      <w:bookmarkStart w:id="29" w:name="_Toc452108539"/>
      <w:bookmarkStart w:id="30" w:name="_Toc452205785"/>
      <w:bookmarkStart w:id="31" w:name="_Toc452378891"/>
      <w:r>
        <w:t xml:space="preserve">Formel </w:t>
      </w:r>
      <w:r w:rsidR="00392547">
        <w:fldChar w:fldCharType="begin"/>
      </w:r>
      <w:r w:rsidR="00392547">
        <w:instrText xml:space="preserve"> SEQ Formel \* ARABIC </w:instrText>
      </w:r>
      <w:r w:rsidR="00392547">
        <w:fldChar w:fldCharType="separate"/>
      </w:r>
      <w:r w:rsidR="0003698E">
        <w:rPr>
          <w:noProof/>
        </w:rPr>
        <w:t>1</w:t>
      </w:r>
      <w:r w:rsidR="00392547">
        <w:rPr>
          <w:noProof/>
        </w:rPr>
        <w:fldChar w:fldCharType="end"/>
      </w:r>
      <w:r>
        <w:t>: Mathematische Herleitung</w:t>
      </w:r>
      <w:bookmarkEnd w:id="29"/>
      <w:bookmarkEnd w:id="30"/>
      <w:bookmarkEnd w:id="31"/>
    </w:p>
    <w:p w:rsidR="00B12F81" w:rsidRPr="007A03B8" w:rsidRDefault="00B12F81" w:rsidP="00B12F81">
      <w:pPr>
        <w:pStyle w:val="berschrift1"/>
        <w:tabs>
          <w:tab w:val="clear" w:pos="680"/>
        </w:tabs>
        <w:ind w:left="964" w:hanging="964"/>
        <w:rPr>
          <w:lang w:val="en-US"/>
        </w:rPr>
      </w:pPr>
      <w:bookmarkStart w:id="32" w:name="_Toc50544900"/>
      <w:bookmarkStart w:id="33" w:name="_Toc51167979"/>
      <w:r w:rsidRPr="007A03B8">
        <w:rPr>
          <w:lang w:val="en-US"/>
        </w:rPr>
        <w:lastRenderedPageBreak/>
        <w:t>Discussion of results and conclusions</w:t>
      </w:r>
      <w:bookmarkEnd w:id="32"/>
      <w:bookmarkEnd w:id="33"/>
    </w:p>
    <w:p w:rsidR="00085F73" w:rsidRDefault="001C0918" w:rsidP="00384053">
      <w:pPr>
        <w:pStyle w:val="FHStandard"/>
      </w:pPr>
      <w:r>
        <w:t xml:space="preserve">Die </w:t>
      </w:r>
      <w:r w:rsidR="00E43F97">
        <w:t xml:space="preserve">Ergebnisse der Arbeit </w:t>
      </w:r>
      <w:r>
        <w:t xml:space="preserve">sind </w:t>
      </w:r>
      <w:r w:rsidR="00E43F97">
        <w:t>in übersichtlicher Form dar</w:t>
      </w:r>
      <w:r>
        <w:t>zustellen</w:t>
      </w:r>
      <w:r w:rsidR="00E43F97">
        <w:t xml:space="preserve"> </w:t>
      </w:r>
      <w:r w:rsidR="008C06B4">
        <w:t xml:space="preserve">Die gewählte Form der Darstellung ist vom gewählten Datenmaterial und den in der Einleitung gesetzten Zielen abhängig. Die Ergebnisse sind zu interpretieren und </w:t>
      </w:r>
      <w:r w:rsidR="007C39B0">
        <w:t xml:space="preserve">in Bezug zum Stand des Wissens zu </w:t>
      </w:r>
      <w:r w:rsidR="008C06B4">
        <w:t xml:space="preserve">diskutieren. Über die Beantwortung der </w:t>
      </w:r>
      <w:r w:rsidR="007C39B0">
        <w:t xml:space="preserve">Forschungsfrage </w:t>
      </w:r>
      <w:r w:rsidR="00CD3885">
        <w:t xml:space="preserve">und </w:t>
      </w:r>
      <w:r w:rsidR="008C06B4">
        <w:t>die daraus gezogenen Schlussfolgerungen schließt sich der Bogen zur Einleitung.</w:t>
      </w:r>
    </w:p>
    <w:p w:rsidR="001C0918" w:rsidRDefault="001C0918" w:rsidP="00384053">
      <w:pPr>
        <w:pStyle w:val="FHStandard"/>
      </w:pPr>
      <w:r>
        <w:t xml:space="preserve">Wichtig ist die </w:t>
      </w:r>
      <w:r w:rsidR="00612A40">
        <w:t xml:space="preserve">gedanklich </w:t>
      </w:r>
      <w:r>
        <w:t xml:space="preserve">klare </w:t>
      </w:r>
      <w:r w:rsidR="00612A40">
        <w:t xml:space="preserve">Unterscheidung zwischen der </w:t>
      </w:r>
      <w:r>
        <w:t xml:space="preserve">Darstellung der Ergebnisse und </w:t>
      </w:r>
      <w:r w:rsidR="00612A40">
        <w:t xml:space="preserve">der </w:t>
      </w:r>
      <w:r>
        <w:t>Interpretation</w:t>
      </w:r>
      <w:r w:rsidR="00612A40">
        <w:t xml:space="preserve">/Bewertung </w:t>
      </w:r>
      <w:r>
        <w:t>der Ergebnisse.</w:t>
      </w:r>
    </w:p>
    <w:p w:rsidR="00B12F81" w:rsidRDefault="00B12F81" w:rsidP="00B12F81">
      <w:pPr>
        <w:pStyle w:val="berschrift1"/>
        <w:tabs>
          <w:tab w:val="clear" w:pos="680"/>
        </w:tabs>
        <w:ind w:left="964" w:hanging="964"/>
      </w:pPr>
      <w:bookmarkStart w:id="34" w:name="_Toc50544901"/>
      <w:bookmarkStart w:id="35" w:name="_Toc51167980"/>
      <w:r>
        <w:lastRenderedPageBreak/>
        <w:t>Synopsis</w:t>
      </w:r>
      <w:bookmarkEnd w:id="34"/>
      <w:bookmarkEnd w:id="35"/>
    </w:p>
    <w:p w:rsidR="008C06B4" w:rsidRDefault="00E43F97" w:rsidP="00384053">
      <w:pPr>
        <w:pStyle w:val="FHStandard"/>
      </w:pPr>
      <w:r>
        <w:t>Die Zusammenfassung stellt die gesamte Arbeit – von der Einleitung bis zu den</w:t>
      </w:r>
      <w:r w:rsidR="008C06B4">
        <w:t xml:space="preserve"> Ergebnissen - in Kurzform dar. Länge maximal 1,5 - 2 Seiten.</w:t>
      </w:r>
    </w:p>
    <w:p w:rsidR="00B12F81" w:rsidRDefault="00B12F81" w:rsidP="00B12F81">
      <w:pPr>
        <w:pStyle w:val="berschrift1"/>
        <w:tabs>
          <w:tab w:val="clear" w:pos="680"/>
        </w:tabs>
        <w:ind w:left="964" w:hanging="964"/>
      </w:pPr>
      <w:bookmarkStart w:id="36" w:name="_Toc50544902"/>
      <w:bookmarkStart w:id="37" w:name="_Toc51167981"/>
      <w:r>
        <w:lastRenderedPageBreak/>
        <w:t>References</w:t>
      </w:r>
      <w:bookmarkEnd w:id="36"/>
      <w:bookmarkEnd w:id="37"/>
    </w:p>
    <w:p w:rsidR="00826346" w:rsidRDefault="00826346" w:rsidP="00384053">
      <w:pPr>
        <w:pStyle w:val="FHStandard"/>
      </w:pPr>
      <w:r>
        <w:t xml:space="preserve">Das Literaturverzeichnis enthält alle Quellen (Bücher, Artikel, </w:t>
      </w:r>
      <w:r w:rsidR="00A6424D">
        <w:t>Internetquellen...</w:t>
      </w:r>
      <w:r>
        <w:t>) in alphabetischer Reihenfolge</w:t>
      </w:r>
      <w:r w:rsidR="001B0AD9">
        <w:t xml:space="preserve"> in einem </w:t>
      </w:r>
      <w:r w:rsidR="001B0AD9" w:rsidRPr="00045C72">
        <w:t>einzigen</w:t>
      </w:r>
      <w:r w:rsidR="001B0AD9">
        <w:t xml:space="preserve"> Verzeichnis</w:t>
      </w:r>
      <w:r>
        <w:t xml:space="preserve">, z.B.: </w:t>
      </w:r>
    </w:p>
    <w:p w:rsidR="00E92D2E" w:rsidRPr="00EF2849" w:rsidRDefault="00E92D2E" w:rsidP="00384053">
      <w:pPr>
        <w:pStyle w:val="FHLiteraturverzeichnisTextblock"/>
        <w:rPr>
          <w:rFonts w:ascii="Calibri" w:hAnsi="Calibri"/>
          <w:sz w:val="22"/>
          <w:szCs w:val="22"/>
          <w:lang w:val="en-US" w:eastAsia="en-US"/>
        </w:rPr>
      </w:pPr>
      <w:r>
        <w:t xml:space="preserve">Back, A., Gronau, N., &amp; Tochtermann, K. (2008). Web 2.0 und Social Media in der Unternehmenspraxis. Grundlagen, Anwendungen und Methoden mit zahlreichen Fallstudien (3., vollständig überarbeitete Auflage). </w:t>
      </w:r>
      <w:r w:rsidRPr="00EF2849">
        <w:rPr>
          <w:lang w:val="en-US"/>
        </w:rPr>
        <w:t>München: Oldenbourg.</w:t>
      </w:r>
    </w:p>
    <w:p w:rsidR="00E92D2E" w:rsidRPr="00EF2849" w:rsidRDefault="00E92D2E" w:rsidP="00384053">
      <w:pPr>
        <w:pStyle w:val="FHLiteraturverzeichnisTextblock"/>
      </w:pPr>
      <w:r>
        <w:rPr>
          <w:lang w:val="en-US"/>
        </w:rPr>
        <w:t xml:space="preserve">Eisenhardt, K. (1989). Building Theories from Case Study Reasearch. </w:t>
      </w:r>
      <w:r w:rsidRPr="00EF2849">
        <w:t>The Academy of Management Review, Vol. 14 (No. 4), 532-550.</w:t>
      </w:r>
    </w:p>
    <w:p w:rsidR="00E92D2E" w:rsidRDefault="00E92D2E" w:rsidP="00384053">
      <w:pPr>
        <w:pStyle w:val="FHLiteraturverzeichnisTextblock"/>
      </w:pPr>
      <w:r>
        <w:t>Großhuckel. (o.J.). Großhuckel – Ein Ort stellt sich vor [Prospektmaterial]. o.O., vom örtlichen Verschönerungsverein und von der Gemeinde aufgelegter Folder.</w:t>
      </w:r>
    </w:p>
    <w:p w:rsidR="00E92D2E" w:rsidRDefault="00E92D2E" w:rsidP="00384053">
      <w:pPr>
        <w:pStyle w:val="FHLiteraturverzeichnisTextblock"/>
      </w:pPr>
      <w:r>
        <w:rPr>
          <w:lang w:val="en-US"/>
        </w:rPr>
        <w:t xml:space="preserve">Lee, C. (18.10.2013). How to Cite Twitter and Facebook, Part I: General [Web log post]. </w:t>
      </w:r>
      <w:r>
        <w:t xml:space="preserve">Abgerufen von </w:t>
      </w:r>
      <w:hyperlink r:id="rId15" w:history="1">
        <w:r>
          <w:rPr>
            <w:rStyle w:val="Hyperlink"/>
          </w:rPr>
          <w:t>http://blog.apastyle.org/apastyle/2009/10/how-to-cite-twitter-and-facebook-part-i.html</w:t>
        </w:r>
      </w:hyperlink>
    </w:p>
    <w:p w:rsidR="00E92D2E" w:rsidRDefault="00E92D2E" w:rsidP="00384053">
      <w:pPr>
        <w:pStyle w:val="FHLiteraturverzeichnisTextblock"/>
      </w:pPr>
      <w:r>
        <w:rPr>
          <w:lang w:val="en-US"/>
        </w:rPr>
        <w:t xml:space="preserve">Nonaka, I. (1998). The Knowledge-Creating Company. In P. F. Drucker (Hrsg.), Harvard Business Review on Knowledge Management (21-45). </w:t>
      </w:r>
      <w:r>
        <w:t>Boston: Harvard Business School Publishing Corporation.</w:t>
      </w:r>
    </w:p>
    <w:p w:rsidR="00B560C1" w:rsidRDefault="00E92D2E" w:rsidP="005B2C21">
      <w:pPr>
        <w:pStyle w:val="FHLiteraturverzeichnisTextblock"/>
      </w:pPr>
      <w:r>
        <w:t>Romhardt, K. (2001). Die Organisation aus der Wissensperspektive - Möglichkeiten und Grenzen der Intervention. Dissertation,</w:t>
      </w:r>
      <w:r w:rsidR="005B2C21">
        <w:t xml:space="preserve"> Université de Genéve, Hamburg.</w:t>
      </w:r>
    </w:p>
    <w:p w:rsidR="00B560C1" w:rsidRDefault="00B560C1" w:rsidP="00384053">
      <w:pPr>
        <w:pStyle w:val="FHStandard"/>
      </w:pPr>
      <w:r>
        <w:t xml:space="preserve">Anmerkung: </w:t>
      </w:r>
    </w:p>
    <w:p w:rsidR="00B560C1" w:rsidRPr="00826346" w:rsidRDefault="00B560C1" w:rsidP="00384053">
      <w:pPr>
        <w:pStyle w:val="FHStandard"/>
      </w:pPr>
      <w:r>
        <w:t>Es wird empfohlen, das Literaturverzeichnis von Beginn an mitzuführen und nicht die Quellenreferenzen in einem 2. Arbeitsgang einzusetzen</w:t>
      </w:r>
    </w:p>
    <w:p w:rsidR="00581F4F" w:rsidRDefault="00B12F81" w:rsidP="00D53513">
      <w:pPr>
        <w:pStyle w:val="berschrift1"/>
        <w:numPr>
          <w:ilvl w:val="0"/>
          <w:numId w:val="0"/>
        </w:numPr>
        <w:ind w:left="680" w:hanging="680"/>
      </w:pPr>
      <w:bookmarkStart w:id="38" w:name="_Toc51167982"/>
      <w:r>
        <w:lastRenderedPageBreak/>
        <w:t>List of figures</w:t>
      </w:r>
      <w:bookmarkEnd w:id="38"/>
    </w:p>
    <w:p w:rsidR="00870FBD" w:rsidRDefault="00600438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52378907" w:history="1">
        <w:r w:rsidR="00870FBD" w:rsidRPr="00574E64">
          <w:rPr>
            <w:rStyle w:val="Hyperlink"/>
          </w:rPr>
          <w:t>Abbildung 1: Beispiel für eine Abbildung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_Toc452378907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4</w:t>
        </w:r>
        <w:r w:rsidR="00870FBD">
          <w:rPr>
            <w:webHidden/>
          </w:rPr>
          <w:fldChar w:fldCharType="end"/>
        </w:r>
      </w:hyperlink>
    </w:p>
    <w:p w:rsidR="00581F4F" w:rsidRPr="00F940D2" w:rsidRDefault="00600438" w:rsidP="00701321">
      <w:pPr>
        <w:pStyle w:val="Abbildungsverzeichnis"/>
      </w:pPr>
      <w:r>
        <w:fldChar w:fldCharType="end"/>
      </w:r>
    </w:p>
    <w:p w:rsidR="001E5BDF" w:rsidRPr="00D53513" w:rsidRDefault="00B12F81" w:rsidP="00D53513">
      <w:pPr>
        <w:pStyle w:val="berschrift1"/>
        <w:numPr>
          <w:ilvl w:val="0"/>
          <w:numId w:val="0"/>
        </w:numPr>
        <w:ind w:left="680" w:hanging="680"/>
      </w:pPr>
      <w:bookmarkStart w:id="39" w:name="_Toc51167983"/>
      <w:r>
        <w:lastRenderedPageBreak/>
        <w:t>List of tables</w:t>
      </w:r>
      <w:bookmarkEnd w:id="39"/>
    </w:p>
    <w:p w:rsidR="00870FBD" w:rsidRDefault="00E94018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TOC \h \z \c "Tabelle" </w:instrText>
      </w:r>
      <w:r>
        <w:rPr>
          <w:rStyle w:val="Hyperlink"/>
        </w:rPr>
        <w:fldChar w:fldCharType="separate"/>
      </w:r>
      <w:hyperlink w:anchor="_Toc452378899" w:history="1">
        <w:r w:rsidR="00870FBD" w:rsidRPr="00D84846">
          <w:rPr>
            <w:rStyle w:val="Hyperlink"/>
          </w:rPr>
          <w:t>Tabelle 1: Beispiel für eine Tabelle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_Toc452378899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4</w:t>
        </w:r>
        <w:r w:rsidR="00870FBD">
          <w:rPr>
            <w:webHidden/>
          </w:rPr>
          <w:fldChar w:fldCharType="end"/>
        </w:r>
      </w:hyperlink>
    </w:p>
    <w:p w:rsidR="00870FBD" w:rsidRDefault="0062407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452378900" w:history="1">
        <w:r w:rsidR="00870FBD" w:rsidRPr="00D84846">
          <w:rPr>
            <w:rStyle w:val="Hyperlink"/>
          </w:rPr>
          <w:t>Tabelle 3: Formatvorlagen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_Toc452378900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15</w:t>
        </w:r>
        <w:r w:rsidR="00870FBD">
          <w:rPr>
            <w:webHidden/>
          </w:rPr>
          <w:fldChar w:fldCharType="end"/>
        </w:r>
      </w:hyperlink>
    </w:p>
    <w:p w:rsidR="00870FBD" w:rsidRDefault="0062407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452378901" w:history="1">
        <w:r w:rsidR="00870FBD" w:rsidRPr="00D84846">
          <w:rPr>
            <w:rStyle w:val="Hyperlink"/>
          </w:rPr>
          <w:t>Tabelle 4: Seitenlayout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_Toc452378901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15</w:t>
        </w:r>
        <w:r w:rsidR="00870FBD">
          <w:rPr>
            <w:webHidden/>
          </w:rPr>
          <w:fldChar w:fldCharType="end"/>
        </w:r>
      </w:hyperlink>
    </w:p>
    <w:p w:rsidR="00581F4F" w:rsidRPr="00581F4F" w:rsidRDefault="00E94018" w:rsidP="00581F4F">
      <w:pPr>
        <w:pStyle w:val="FHStandard"/>
      </w:pPr>
      <w:r>
        <w:rPr>
          <w:rStyle w:val="Hyperlink"/>
          <w:noProof/>
        </w:rPr>
        <w:fldChar w:fldCharType="end"/>
      </w:r>
    </w:p>
    <w:p w:rsidR="00843EB0" w:rsidRDefault="00B12F81" w:rsidP="00D53513">
      <w:pPr>
        <w:pStyle w:val="berschrift1"/>
        <w:numPr>
          <w:ilvl w:val="0"/>
          <w:numId w:val="0"/>
        </w:numPr>
        <w:ind w:left="680" w:hanging="680"/>
      </w:pPr>
      <w:bookmarkStart w:id="40" w:name="_Toc51167984"/>
      <w:r>
        <w:lastRenderedPageBreak/>
        <w:t>List of mathematical equations</w:t>
      </w:r>
      <w:bookmarkEnd w:id="40"/>
    </w:p>
    <w:p w:rsidR="00843EB0" w:rsidRDefault="00843EB0" w:rsidP="00384053">
      <w:pPr>
        <w:pStyle w:val="FHStandard"/>
      </w:pPr>
      <w:r>
        <w:t xml:space="preserve">Nur bei vielen Formeln und Abkürzungen erforderlich bzw. wenn </w:t>
      </w:r>
      <w:r w:rsidR="00B977D1">
        <w:t xml:space="preserve">von </w:t>
      </w:r>
      <w:r>
        <w:t xml:space="preserve">Betreuungsperson </w:t>
      </w:r>
      <w:r w:rsidR="00B977D1">
        <w:t>ge</w:t>
      </w:r>
      <w:r>
        <w:t>wünscht</w:t>
      </w:r>
      <w:r w:rsidR="00045C72">
        <w:t>.</w:t>
      </w:r>
    </w:p>
    <w:p w:rsidR="00870FBD" w:rsidRDefault="005A7A8C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452378891" w:history="1">
        <w:r w:rsidR="00870FBD" w:rsidRPr="00260685">
          <w:rPr>
            <w:rStyle w:val="Hyperlink"/>
          </w:rPr>
          <w:t>Formel 1: Mathematische Herleitung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_Toc452378891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4</w:t>
        </w:r>
        <w:r w:rsidR="00870FBD">
          <w:rPr>
            <w:webHidden/>
          </w:rPr>
          <w:fldChar w:fldCharType="end"/>
        </w:r>
      </w:hyperlink>
    </w:p>
    <w:p w:rsidR="00581F4F" w:rsidRDefault="005A7A8C" w:rsidP="00701321">
      <w:pPr>
        <w:pStyle w:val="Abbildungsverzeichnis"/>
      </w:pPr>
      <w:r>
        <w:fldChar w:fldCharType="end"/>
      </w:r>
    </w:p>
    <w:p w:rsidR="00581F4F" w:rsidRPr="00D53513" w:rsidRDefault="00B12F81" w:rsidP="00D53513">
      <w:pPr>
        <w:pStyle w:val="berschrift1"/>
        <w:numPr>
          <w:ilvl w:val="0"/>
          <w:numId w:val="0"/>
        </w:numPr>
        <w:ind w:left="680" w:hanging="680"/>
      </w:pPr>
      <w:bookmarkStart w:id="41" w:name="_Toc51167985"/>
      <w:r>
        <w:lastRenderedPageBreak/>
        <w:t>Abbreviations</w:t>
      </w:r>
      <w:bookmarkEnd w:id="41"/>
    </w:p>
    <w:p w:rsidR="00581F4F" w:rsidRDefault="00581F4F" w:rsidP="00581F4F">
      <w:pPr>
        <w:pStyle w:val="FHStandard"/>
      </w:pPr>
      <w:r>
        <w:t>Nur bei vielen Abkürzungen erforderlich bzw. wenn von Betreuungsperson gewünscht.</w:t>
      </w:r>
    </w:p>
    <w:p w:rsidR="00581F4F" w:rsidRPr="00837DDF" w:rsidRDefault="00581F4F" w:rsidP="00581F4F">
      <w:pPr>
        <w:pStyle w:val="FHStandard"/>
      </w:pPr>
      <w:r w:rsidRPr="00916B81">
        <w:rPr>
          <w:i/>
        </w:rPr>
        <w:t>U</w:t>
      </w:r>
      <w:r>
        <w:tab/>
      </w:r>
      <w:r w:rsidRPr="00837DDF">
        <w:t>Spannung in V</w:t>
      </w:r>
    </w:p>
    <w:p w:rsidR="00581F4F" w:rsidRPr="00837DDF" w:rsidRDefault="00581F4F" w:rsidP="00581F4F">
      <w:pPr>
        <w:pStyle w:val="FHStandard"/>
      </w:pPr>
      <w:r w:rsidRPr="00837DDF">
        <w:t>I</w:t>
      </w:r>
      <w:r w:rsidRPr="00837DDF">
        <w:tab/>
        <w:t>Strom in A</w:t>
      </w:r>
    </w:p>
    <w:p w:rsidR="00045C72" w:rsidRDefault="00581F4F" w:rsidP="00384053">
      <w:pPr>
        <w:pStyle w:val="FHStandard"/>
      </w:pPr>
      <w:r w:rsidRPr="00837DDF">
        <w:t>R</w:t>
      </w:r>
      <w:r w:rsidRPr="00837DDF">
        <w:tab/>
        <w:t>Widerstand</w:t>
      </w:r>
      <w:r w:rsidRPr="007F58F9">
        <w:t xml:space="preserve"> in Ω</w:t>
      </w:r>
    </w:p>
    <w:p w:rsidR="00326800" w:rsidRDefault="00326800" w:rsidP="00326800">
      <w:pPr>
        <w:pStyle w:val="berschrift1"/>
        <w:numPr>
          <w:ilvl w:val="0"/>
          <w:numId w:val="0"/>
        </w:numPr>
        <w:ind w:left="680" w:hanging="680"/>
      </w:pPr>
      <w:bookmarkStart w:id="42" w:name="_Toc51167986"/>
      <w:r>
        <w:lastRenderedPageBreak/>
        <w:t>Appendix</w:t>
      </w:r>
      <w:bookmarkEnd w:id="42"/>
    </w:p>
    <w:p w:rsidR="00326800" w:rsidRDefault="00326800" w:rsidP="00326800">
      <w:pPr>
        <w:pStyle w:val="FHStandard"/>
      </w:pPr>
      <w:r>
        <w:t>Im Anhang sind all jene Informationen zu finden, die den Lesefluss der Arbeit stören würden, doch für die Vollständigkeit der Arbeit notwendig sind, z.B. Datentabellen, Fragebögen, etc.</w:t>
      </w:r>
    </w:p>
    <w:p w:rsidR="00326800" w:rsidRDefault="00326800" w:rsidP="00326800">
      <w:pPr>
        <w:pStyle w:val="FHStandard"/>
      </w:pPr>
      <w:r>
        <w:t xml:space="preserve">Der Anhang unterliegt nicht mehr der </w:t>
      </w:r>
      <w:r w:rsidR="00A6424D">
        <w:t>Gliederung,</w:t>
      </w:r>
      <w:r>
        <w:t xml:space="preserve"> sondern wird mit Anhang A, Anhang B, … gekennzeichnet.</w:t>
      </w:r>
    </w:p>
    <w:p w:rsidR="00086A80" w:rsidRPr="00D53513" w:rsidRDefault="00086A80" w:rsidP="00384053">
      <w:pPr>
        <w:pStyle w:val="FHStandard"/>
        <w:rPr>
          <w:b/>
        </w:rPr>
      </w:pPr>
      <w:r w:rsidRPr="00D53513">
        <w:rPr>
          <w:b/>
        </w:rPr>
        <w:t>Liste der verwendeten Formatvorlagen</w:t>
      </w:r>
      <w:r w:rsidR="00E94018" w:rsidRPr="00D53513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52"/>
        <w:gridCol w:w="2016"/>
        <w:gridCol w:w="1715"/>
        <w:gridCol w:w="3010"/>
      </w:tblGrid>
      <w:tr w:rsidR="00086A80" w:rsidTr="00E94018">
        <w:tc>
          <w:tcPr>
            <w:tcW w:w="1815" w:type="dxa"/>
          </w:tcPr>
          <w:p w:rsidR="00086A80" w:rsidRDefault="00086A80" w:rsidP="00384053">
            <w:pPr>
              <w:pStyle w:val="FHTabelleZeilenberschriften"/>
            </w:pPr>
            <w:r>
              <w:t>Name</w:t>
            </w:r>
          </w:p>
        </w:tc>
        <w:tc>
          <w:tcPr>
            <w:tcW w:w="2076" w:type="dxa"/>
          </w:tcPr>
          <w:p w:rsidR="00086A80" w:rsidRDefault="00086A80" w:rsidP="00384053">
            <w:pPr>
              <w:pStyle w:val="FHTabelleZeilenberschriften"/>
            </w:pPr>
            <w:r>
              <w:t>Verwendung</w:t>
            </w:r>
          </w:p>
        </w:tc>
        <w:tc>
          <w:tcPr>
            <w:tcW w:w="1774" w:type="dxa"/>
          </w:tcPr>
          <w:p w:rsidR="00086A80" w:rsidRDefault="00086A80" w:rsidP="00384053">
            <w:pPr>
              <w:pStyle w:val="FHTabelleZeilenberschriften"/>
            </w:pPr>
            <w:r>
              <w:t>Basiert auf</w:t>
            </w:r>
          </w:p>
        </w:tc>
        <w:tc>
          <w:tcPr>
            <w:tcW w:w="2828" w:type="dxa"/>
          </w:tcPr>
          <w:p w:rsidR="00086A80" w:rsidRDefault="00086A80" w:rsidP="00384053">
            <w:pPr>
              <w:pStyle w:val="FHTabelleZeilenberschriften"/>
            </w:pPr>
            <w:r>
              <w:t>Einstellungen</w:t>
            </w:r>
          </w:p>
        </w:tc>
      </w:tr>
      <w:tr w:rsidR="00086A80" w:rsidTr="00E94018">
        <w:tc>
          <w:tcPr>
            <w:tcW w:w="1815" w:type="dxa"/>
          </w:tcPr>
          <w:p w:rsidR="00086A80" w:rsidRDefault="00086A80" w:rsidP="009D33FF">
            <w:pPr>
              <w:pStyle w:val="FHTabelleAbbildungFormel"/>
            </w:pPr>
            <w:r>
              <w:t>Standard</w:t>
            </w:r>
          </w:p>
        </w:tc>
        <w:tc>
          <w:tcPr>
            <w:tcW w:w="2076" w:type="dxa"/>
          </w:tcPr>
          <w:p w:rsidR="00086A80" w:rsidRDefault="00086A80" w:rsidP="009D33FF">
            <w:pPr>
              <w:pStyle w:val="FHTabelleAbbildungFormel"/>
            </w:pPr>
            <w:r>
              <w:t>Standard Textblock</w:t>
            </w:r>
          </w:p>
        </w:tc>
        <w:tc>
          <w:tcPr>
            <w:tcW w:w="1774" w:type="dxa"/>
          </w:tcPr>
          <w:p w:rsidR="00086A80" w:rsidRDefault="00086A80" w:rsidP="009D33FF">
            <w:pPr>
              <w:pStyle w:val="FHTabelleAbbildungFormel"/>
            </w:pPr>
          </w:p>
        </w:tc>
        <w:tc>
          <w:tcPr>
            <w:tcW w:w="2828" w:type="dxa"/>
          </w:tcPr>
          <w:p w:rsidR="00086A80" w:rsidRDefault="00086A80" w:rsidP="009D33FF">
            <w:pPr>
              <w:pStyle w:val="FHTabelleAbbildungFormel"/>
            </w:pPr>
            <w:r>
              <w:t>Book Antique 12Pt</w:t>
            </w:r>
          </w:p>
          <w:p w:rsidR="00086A80" w:rsidRDefault="00086A80" w:rsidP="009D33FF">
            <w:pPr>
              <w:pStyle w:val="FHTabelleAbbildungFormel"/>
            </w:pPr>
            <w:r>
              <w:t>Zeilenabstand 16 Pt genau</w:t>
            </w:r>
          </w:p>
          <w:p w:rsidR="00086A80" w:rsidRDefault="00220468" w:rsidP="009D33FF">
            <w:pPr>
              <w:pStyle w:val="FHTabelleAbbildungFormel"/>
            </w:pPr>
            <w:r>
              <w:t xml:space="preserve">Abstand: </w:t>
            </w:r>
            <w:r w:rsidR="00086A80">
              <w:t xml:space="preserve">6 Pt vor, </w:t>
            </w:r>
            <w:r>
              <w:t>n</w:t>
            </w:r>
            <w:r w:rsidR="00086A80">
              <w:t>ach</w:t>
            </w:r>
          </w:p>
          <w:p w:rsidR="00086A80" w:rsidRDefault="00086A80" w:rsidP="009D33FF">
            <w:pPr>
              <w:pStyle w:val="FHTabelleAbbildungFormel"/>
            </w:pPr>
            <w:r>
              <w:t>Blockausrichtung</w:t>
            </w:r>
          </w:p>
          <w:p w:rsidR="00384053" w:rsidRPr="00086A80" w:rsidRDefault="00384053" w:rsidP="009D33FF">
            <w:pPr>
              <w:pStyle w:val="FHTabelleAbbildungFormel"/>
            </w:pPr>
            <w:r>
              <w:t>Tabstopps bei 4 cm und 6 cm, links ausgerichtet</w:t>
            </w:r>
          </w:p>
        </w:tc>
      </w:tr>
      <w:tr w:rsidR="00086A80" w:rsidTr="00E94018">
        <w:tc>
          <w:tcPr>
            <w:tcW w:w="1815" w:type="dxa"/>
          </w:tcPr>
          <w:p w:rsidR="00086A80" w:rsidRDefault="00086A80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076" w:type="dxa"/>
          </w:tcPr>
          <w:p w:rsidR="00086A80" w:rsidRDefault="00086A80" w:rsidP="009D33FF">
            <w:pPr>
              <w:pStyle w:val="FHTabelleAbbildungFormel"/>
            </w:pPr>
            <w:r>
              <w:t>Standard Textblock</w:t>
            </w:r>
          </w:p>
        </w:tc>
        <w:tc>
          <w:tcPr>
            <w:tcW w:w="1774" w:type="dxa"/>
          </w:tcPr>
          <w:p w:rsidR="00086A80" w:rsidRDefault="00086A80" w:rsidP="009D33FF">
            <w:pPr>
              <w:pStyle w:val="FHTabelleAbbildungFormel"/>
            </w:pPr>
            <w:r>
              <w:t>Standard</w:t>
            </w:r>
          </w:p>
        </w:tc>
        <w:tc>
          <w:tcPr>
            <w:tcW w:w="2828" w:type="dxa"/>
          </w:tcPr>
          <w:p w:rsidR="00086A80" w:rsidRDefault="00870FBD" w:rsidP="009D33FF">
            <w:pPr>
              <w:pStyle w:val="FHTabelleAbbildungFormel"/>
            </w:pPr>
            <w:r>
              <w:t>Systemvorlage</w:t>
            </w:r>
          </w:p>
        </w:tc>
      </w:tr>
      <w:tr w:rsidR="00086A80" w:rsidTr="00E94018">
        <w:tc>
          <w:tcPr>
            <w:tcW w:w="1815" w:type="dxa"/>
          </w:tcPr>
          <w:p w:rsidR="00086A80" w:rsidRDefault="00086A80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076" w:type="dxa"/>
          </w:tcPr>
          <w:p w:rsidR="00086A80" w:rsidRDefault="00086A80" w:rsidP="009D33FF">
            <w:pPr>
              <w:pStyle w:val="FHTabelleAbbildungFormel"/>
            </w:pPr>
            <w:r>
              <w:t>Überschrift 1. Ebene</w:t>
            </w:r>
          </w:p>
        </w:tc>
        <w:tc>
          <w:tcPr>
            <w:tcW w:w="1774" w:type="dxa"/>
          </w:tcPr>
          <w:p w:rsidR="00086A80" w:rsidRDefault="00086A80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828" w:type="dxa"/>
          </w:tcPr>
          <w:p w:rsidR="00870FBD" w:rsidRDefault="00870FBD" w:rsidP="00870FBD">
            <w:pPr>
              <w:pStyle w:val="FHTabelleAbbildungFormel"/>
            </w:pPr>
            <w:r>
              <w:t>Schriftart: 16 Pt., Fett, Unterschneidung ab 16 Pt., Einzug:</w:t>
            </w:r>
          </w:p>
          <w:p w:rsidR="00870FBD" w:rsidRDefault="00870FBD" w:rsidP="00870FBD">
            <w:pPr>
              <w:pStyle w:val="FHTabelleAbbildungFormel"/>
            </w:pPr>
            <w:r>
              <w:t xml:space="preserve">    Links:  0 cm</w:t>
            </w:r>
          </w:p>
          <w:p w:rsidR="00870FBD" w:rsidRDefault="00870FBD" w:rsidP="00870FBD">
            <w:pPr>
              <w:pStyle w:val="FHTabelleAbbildungFormel"/>
            </w:pPr>
            <w:r>
              <w:t xml:space="preserve">    Hängend:  1,7 cm, Links, Abstand</w:t>
            </w:r>
          </w:p>
          <w:p w:rsidR="00086A80" w:rsidRDefault="00870FBD" w:rsidP="00870FBD">
            <w:pPr>
              <w:pStyle w:val="FHTabelleAbbildungFormel"/>
            </w:pPr>
            <w:r>
              <w:t xml:space="preserve">    Vor:  12 Pt., Seitenumbruch oberhalb, Nicht vom nächsten Absatz trennen, Ebene 1, Mit Gliederung + Ebene: 1 + Nummerierungsformatvorlage: 1, 2, 3, … + Beginnen bei: 1 + Ausrichtung: Links + Ausgerichtet an:  0 cm + Tabstopp nach:  1,2 cm + Einzug bei:  1,2 cm</w:t>
            </w:r>
          </w:p>
        </w:tc>
      </w:tr>
      <w:tr w:rsidR="00220468" w:rsidTr="00E94018">
        <w:tc>
          <w:tcPr>
            <w:tcW w:w="1815" w:type="dxa"/>
          </w:tcPr>
          <w:p w:rsidR="00220468" w:rsidRDefault="00220468" w:rsidP="009D33FF">
            <w:pPr>
              <w:pStyle w:val="FHTabelleAbbildungFormel"/>
            </w:pPr>
            <w:r>
              <w:t>FH Überschrift 2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 2. Ebene</w:t>
            </w:r>
          </w:p>
        </w:tc>
        <w:tc>
          <w:tcPr>
            <w:tcW w:w="1774" w:type="dxa"/>
          </w:tcPr>
          <w:p w:rsidR="00220468" w:rsidRDefault="00220468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828" w:type="dxa"/>
          </w:tcPr>
          <w:p w:rsidR="00870FBD" w:rsidRDefault="00870FBD" w:rsidP="00870FBD">
            <w:pPr>
              <w:pStyle w:val="FHTabelleAbbildungFormel"/>
            </w:pPr>
            <w:r>
              <w:t>Schriftart: 14 Pt., Kein Seitenumbruch oberhalb, Ebene 2</w:t>
            </w:r>
          </w:p>
          <w:p w:rsidR="00220468" w:rsidRDefault="00870FBD" w:rsidP="00870FBD">
            <w:pPr>
              <w:pStyle w:val="FHTabelleAbbildungFormel"/>
            </w:pPr>
            <w:r>
              <w:t xml:space="preserve">    Tabstopps:  3,7 cm, Listentabstopp</w:t>
            </w:r>
          </w:p>
        </w:tc>
      </w:tr>
      <w:tr w:rsidR="00220468" w:rsidTr="00E94018">
        <w:tc>
          <w:tcPr>
            <w:tcW w:w="1815" w:type="dxa"/>
          </w:tcPr>
          <w:p w:rsidR="00220468" w:rsidRDefault="00220468" w:rsidP="009D33FF">
            <w:pPr>
              <w:pStyle w:val="FHTabelleAbbildungFormel"/>
            </w:pPr>
            <w:r>
              <w:t>FH Überschrift 3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 3. Ebene</w:t>
            </w:r>
          </w:p>
        </w:tc>
        <w:tc>
          <w:tcPr>
            <w:tcW w:w="1774" w:type="dxa"/>
          </w:tcPr>
          <w:p w:rsidR="00220468" w:rsidRDefault="00220468" w:rsidP="009D33FF">
            <w:pPr>
              <w:pStyle w:val="FHTabelleAbbildungFormel"/>
            </w:pPr>
            <w:r>
              <w:t>FH Überschrift 2</w:t>
            </w:r>
          </w:p>
        </w:tc>
        <w:tc>
          <w:tcPr>
            <w:tcW w:w="2828" w:type="dxa"/>
          </w:tcPr>
          <w:p w:rsidR="00870FBD" w:rsidRDefault="00870FBD" w:rsidP="00870FBD">
            <w:pPr>
              <w:pStyle w:val="FHTabelleAbbildungFormel"/>
            </w:pPr>
            <w:r>
              <w:t>Ebene 3</w:t>
            </w:r>
          </w:p>
          <w:p w:rsidR="00220468" w:rsidRDefault="00870FBD" w:rsidP="00870FBD">
            <w:pPr>
              <w:pStyle w:val="FHTabelleAbbildungFormel"/>
            </w:pPr>
            <w:r>
              <w:t xml:space="preserve">    Tabstopps: Nicht an 3,7 cm</w:t>
            </w:r>
          </w:p>
        </w:tc>
      </w:tr>
      <w:tr w:rsidR="00220468" w:rsidTr="00E94018">
        <w:tc>
          <w:tcPr>
            <w:tcW w:w="1815" w:type="dxa"/>
          </w:tcPr>
          <w:p w:rsidR="00220468" w:rsidRDefault="00220468" w:rsidP="009D33FF">
            <w:pPr>
              <w:pStyle w:val="FHTabelleAbbildungFormel"/>
            </w:pPr>
            <w:r>
              <w:t>FH Überschrift 4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 4. Ebene</w:t>
            </w:r>
          </w:p>
        </w:tc>
        <w:tc>
          <w:tcPr>
            <w:tcW w:w="1774" w:type="dxa"/>
          </w:tcPr>
          <w:p w:rsidR="00220468" w:rsidRDefault="00220468" w:rsidP="009D33FF">
            <w:pPr>
              <w:pStyle w:val="FHTabelleAbbildungFormel"/>
            </w:pPr>
            <w:r>
              <w:t>FH Überschrift 3</w:t>
            </w:r>
          </w:p>
        </w:tc>
        <w:tc>
          <w:tcPr>
            <w:tcW w:w="2828" w:type="dxa"/>
          </w:tcPr>
          <w:p w:rsidR="00220468" w:rsidRDefault="00870FBD" w:rsidP="00870FBD">
            <w:pPr>
              <w:pStyle w:val="FHTabelleAbbildungFormel"/>
            </w:pPr>
            <w:r>
              <w:t>Schriftart: 13 Pt., Ebene 4</w:t>
            </w:r>
          </w:p>
        </w:tc>
      </w:tr>
    </w:tbl>
    <w:p w:rsidR="00E94018" w:rsidRDefault="00E94018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2271"/>
        <w:gridCol w:w="1521"/>
        <w:gridCol w:w="2008"/>
      </w:tblGrid>
      <w:tr w:rsidR="00AF2939" w:rsidTr="00AF2939">
        <w:tc>
          <w:tcPr>
            <w:tcW w:w="2693" w:type="dxa"/>
          </w:tcPr>
          <w:p w:rsidR="00220468" w:rsidRDefault="00E94018" w:rsidP="009D33FF">
            <w:pPr>
              <w:pStyle w:val="FHTabelleAbbildungFormel"/>
            </w:pPr>
            <w:r>
              <w:rPr>
                <w:sz w:val="24"/>
              </w:rPr>
              <w:lastRenderedPageBreak/>
              <w:br w:type="page"/>
            </w:r>
            <w:r w:rsidR="00220468">
              <w:t xml:space="preserve">FH Überschrift </w:t>
            </w:r>
            <w:r>
              <w:t xml:space="preserve">mit </w:t>
            </w:r>
            <w:r w:rsidR="00220468">
              <w:t>Gliederung</w:t>
            </w:r>
            <w:r>
              <w:t xml:space="preserve"> ohne Nummer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</w:t>
            </w:r>
            <w:r w:rsidR="007A6AC6">
              <w:t>en, die im Inhaltsverzeichnis aufgenommen werden</w:t>
            </w:r>
            <w:r w:rsidR="00E94018">
              <w:t>, aber keine Gliederungsnummer beinhalten</w:t>
            </w:r>
          </w:p>
        </w:tc>
        <w:tc>
          <w:tcPr>
            <w:tcW w:w="1460" w:type="dxa"/>
          </w:tcPr>
          <w:p w:rsidR="00220468" w:rsidRDefault="00220468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264" w:type="dxa"/>
          </w:tcPr>
          <w:p w:rsidR="00220468" w:rsidRDefault="007A6AC6" w:rsidP="009D33FF">
            <w:pPr>
              <w:pStyle w:val="FHTabelleAbbildungFormel"/>
            </w:pPr>
            <w:r>
              <w:t>Keine Nummerierung</w:t>
            </w:r>
          </w:p>
        </w:tc>
      </w:tr>
      <w:tr w:rsidR="00AF2939" w:rsidTr="00AF2939">
        <w:tc>
          <w:tcPr>
            <w:tcW w:w="2693" w:type="dxa"/>
          </w:tcPr>
          <w:p w:rsidR="00E94018" w:rsidRDefault="00E94018" w:rsidP="009D33FF">
            <w:pPr>
              <w:pStyle w:val="FHTabelleAbbildungFormel"/>
            </w:pPr>
            <w:r>
              <w:t>FH Überschrift ohne Gliederung</w:t>
            </w:r>
            <w:r w:rsidR="009D33FF">
              <w:t xml:space="preserve"> ohne Nummer</w:t>
            </w:r>
          </w:p>
        </w:tc>
        <w:tc>
          <w:tcPr>
            <w:tcW w:w="2076" w:type="dxa"/>
          </w:tcPr>
          <w:p w:rsidR="00E94018" w:rsidRDefault="00E94018" w:rsidP="009D33FF">
            <w:pPr>
              <w:pStyle w:val="FHTabelleAbbildungFormel"/>
            </w:pPr>
            <w:r>
              <w:t xml:space="preserve">Überschriften, die </w:t>
            </w:r>
            <w:r w:rsidR="00600AB1">
              <w:t xml:space="preserve">nicht </w:t>
            </w:r>
            <w:r>
              <w:t xml:space="preserve">im Inhaltsverzeichnis aufgenommen werden, und auch </w:t>
            </w:r>
            <w:r w:rsidR="00600AB1">
              <w:t xml:space="preserve">keine </w:t>
            </w:r>
            <w:r>
              <w:t>Gliederungsnummer beinhalten</w:t>
            </w:r>
          </w:p>
        </w:tc>
        <w:tc>
          <w:tcPr>
            <w:tcW w:w="1460" w:type="dxa"/>
          </w:tcPr>
          <w:p w:rsidR="00E94018" w:rsidRDefault="00E94018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264" w:type="dxa"/>
          </w:tcPr>
          <w:p w:rsidR="00E94018" w:rsidRDefault="00E94018" w:rsidP="009D33FF">
            <w:pPr>
              <w:pStyle w:val="FHTabelleAbbildungFormel"/>
            </w:pPr>
            <w:r>
              <w:t>Keine Gliederungsebene</w:t>
            </w:r>
          </w:p>
          <w:p w:rsidR="00E94018" w:rsidRDefault="00E94018" w:rsidP="009D33FF">
            <w:pPr>
              <w:pStyle w:val="FHTabelleAbbildungFormel"/>
            </w:pPr>
            <w:r>
              <w:t>Keine Nummerierung</w:t>
            </w:r>
          </w:p>
        </w:tc>
      </w:tr>
      <w:tr w:rsidR="00AF2939" w:rsidTr="00AF2939">
        <w:tc>
          <w:tcPr>
            <w:tcW w:w="2693" w:type="dxa"/>
          </w:tcPr>
          <w:p w:rsidR="00E94018" w:rsidRPr="009E336B" w:rsidRDefault="009D33FF" w:rsidP="009D33FF">
            <w:pPr>
              <w:pStyle w:val="FHTabelleAbbildungFormel"/>
              <w:rPr>
                <w:color w:val="FF0000"/>
              </w:rPr>
            </w:pPr>
            <w:r w:rsidRPr="009D33FF">
              <w:t>FH Titel der Arbeit</w:t>
            </w:r>
          </w:p>
        </w:tc>
        <w:tc>
          <w:tcPr>
            <w:tcW w:w="2076" w:type="dxa"/>
          </w:tcPr>
          <w:p w:rsidR="00E94018" w:rsidRDefault="009D33FF" w:rsidP="009D33FF">
            <w:pPr>
              <w:pStyle w:val="FHTabelleAbbildungFormel"/>
            </w:pPr>
            <w:r>
              <w:t>Titel der Arbeit</w:t>
            </w:r>
          </w:p>
        </w:tc>
        <w:tc>
          <w:tcPr>
            <w:tcW w:w="1460" w:type="dxa"/>
          </w:tcPr>
          <w:p w:rsidR="00E94018" w:rsidRDefault="009D33FF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9D33FF" w:rsidRPr="009D33FF" w:rsidRDefault="009D33FF" w:rsidP="00293218">
            <w:pPr>
              <w:pStyle w:val="FHTabelleAbbildungFormel"/>
            </w:pPr>
            <w:r>
              <w:t>Tahoma 24 Pt, fett</w:t>
            </w:r>
          </w:p>
          <w:p w:rsidR="009D33FF" w:rsidRPr="009D33FF" w:rsidRDefault="009D33FF" w:rsidP="00293218">
            <w:pPr>
              <w:pStyle w:val="FHTabelleAbbildungFormel"/>
            </w:pPr>
            <w:r>
              <w:t>Zentriert, einfacher Zeilenabstand, Abstand davor 0 Pt</w:t>
            </w:r>
          </w:p>
        </w:tc>
      </w:tr>
      <w:tr w:rsidR="00AF2939" w:rsidTr="00AF2939">
        <w:tc>
          <w:tcPr>
            <w:tcW w:w="2693" w:type="dxa"/>
          </w:tcPr>
          <w:p w:rsidR="009D33FF" w:rsidRPr="009D33FF" w:rsidRDefault="009D33FF" w:rsidP="009D33FF">
            <w:pPr>
              <w:pStyle w:val="FHTabelleAbbildungFormel"/>
            </w:pPr>
            <w:r>
              <w:t>FH Deckblatt</w:t>
            </w:r>
          </w:p>
        </w:tc>
        <w:tc>
          <w:tcPr>
            <w:tcW w:w="2076" w:type="dxa"/>
          </w:tcPr>
          <w:p w:rsidR="009D33FF" w:rsidRDefault="009D33FF" w:rsidP="009D33FF">
            <w:pPr>
              <w:pStyle w:val="FHTabelleAbbildungFormel"/>
            </w:pPr>
            <w:r>
              <w:t>Übriger Text am Titelblatt</w:t>
            </w:r>
          </w:p>
        </w:tc>
        <w:tc>
          <w:tcPr>
            <w:tcW w:w="1460" w:type="dxa"/>
          </w:tcPr>
          <w:p w:rsidR="009D33FF" w:rsidRDefault="009D33FF" w:rsidP="00293218">
            <w:pPr>
              <w:pStyle w:val="FHTabelleAbbildungFormel"/>
            </w:pPr>
            <w:r>
              <w:t>Standard</w:t>
            </w:r>
          </w:p>
        </w:tc>
        <w:tc>
          <w:tcPr>
            <w:tcW w:w="2264" w:type="dxa"/>
          </w:tcPr>
          <w:p w:rsidR="009D33FF" w:rsidRDefault="009D33FF" w:rsidP="00293218">
            <w:pPr>
              <w:pStyle w:val="FHTabelleAbbildungFormel"/>
            </w:pPr>
            <w:r>
              <w:t>Tahoma 12 Pt für Verfasser, PKT und Betreuer</w:t>
            </w:r>
          </w:p>
          <w:p w:rsidR="009D33FF" w:rsidRPr="009D33FF" w:rsidRDefault="009D33FF" w:rsidP="00293218">
            <w:pPr>
              <w:pStyle w:val="FHTabelleAbbildungFormel"/>
            </w:pPr>
            <w:r>
              <w:t>Tahoma 14 Pt, fett sonst</w:t>
            </w:r>
          </w:p>
        </w:tc>
      </w:tr>
      <w:tr w:rsidR="00AF2939" w:rsidTr="00AF2939">
        <w:tc>
          <w:tcPr>
            <w:tcW w:w="2693" w:type="dxa"/>
          </w:tcPr>
          <w:p w:rsidR="009D33FF" w:rsidRDefault="009D33FF" w:rsidP="009D33FF">
            <w:pPr>
              <w:pStyle w:val="FHTabelleAbbildungFormel"/>
            </w:pPr>
            <w:r>
              <w:t>FH Listeneinzug Ebene 1</w:t>
            </w:r>
          </w:p>
        </w:tc>
        <w:tc>
          <w:tcPr>
            <w:tcW w:w="2076" w:type="dxa"/>
          </w:tcPr>
          <w:p w:rsidR="009D33FF" w:rsidRDefault="009D33FF" w:rsidP="009D33FF">
            <w:pPr>
              <w:pStyle w:val="FHTabelleAbbildungFormel"/>
            </w:pPr>
            <w:r>
              <w:t>Listeneinzug für Aufzählungen, 1 Ebene</w:t>
            </w:r>
          </w:p>
        </w:tc>
        <w:tc>
          <w:tcPr>
            <w:tcW w:w="1460" w:type="dxa"/>
          </w:tcPr>
          <w:p w:rsidR="009D33FF" w:rsidRDefault="009D33FF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9D33FF" w:rsidRDefault="009D33FF" w:rsidP="009D33FF">
            <w:pPr>
              <w:pStyle w:val="FHTabelleAbbildungFormel"/>
            </w:pPr>
            <w:r>
              <w:t>Einzug Links:  0,5 cm</w:t>
            </w:r>
          </w:p>
          <w:p w:rsidR="009D33FF" w:rsidRDefault="009D33FF" w:rsidP="009D33FF">
            <w:pPr>
              <w:pStyle w:val="FHTabelleAbbildungFormel"/>
            </w:pPr>
            <w:r>
              <w:t xml:space="preserve">Hängend 0,5 cm, kein Abstand zwischen Absätzen gleicher Formatierung Aufzählung Ebene, Ausgerichtet an: 0,63 cm + Einzug bei </w:t>
            </w:r>
            <w:r w:rsidR="00293218">
              <w:t>1,27 cm,</w:t>
            </w: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t>FH Tabelle_Zeilenüberschriften</w:t>
            </w:r>
          </w:p>
        </w:tc>
        <w:tc>
          <w:tcPr>
            <w:tcW w:w="2076" w:type="dxa"/>
          </w:tcPr>
          <w:p w:rsidR="00293218" w:rsidRDefault="00293218" w:rsidP="00293218">
            <w:pPr>
              <w:pStyle w:val="FHTabelleAbbildungFormel"/>
            </w:pPr>
            <w:r>
              <w:t>Erste Zeile in einer Tabelle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11 Pt Ausrichtung links</w:t>
            </w:r>
          </w:p>
          <w:p w:rsidR="00293218" w:rsidRDefault="00293218" w:rsidP="00293218">
            <w:pPr>
              <w:pStyle w:val="FHTabelleAbbildungFormel"/>
            </w:pPr>
            <w:r>
              <w:t xml:space="preserve">Nicht vom nächsten Absatz trennen </w:t>
            </w:r>
          </w:p>
        </w:tc>
      </w:tr>
      <w:tr w:rsidR="00AF2939" w:rsidTr="00AF2939">
        <w:tc>
          <w:tcPr>
            <w:tcW w:w="2693" w:type="dxa"/>
          </w:tcPr>
          <w:p w:rsidR="009D33FF" w:rsidRDefault="009D33FF" w:rsidP="00293218">
            <w:pPr>
              <w:pStyle w:val="FHTabelleAbbildungFormel"/>
            </w:pPr>
            <w:r>
              <w:t xml:space="preserve">FH </w:t>
            </w:r>
            <w:r w:rsidR="00293218">
              <w:t>Tabelle_Abbildung_Formel</w:t>
            </w:r>
          </w:p>
        </w:tc>
        <w:tc>
          <w:tcPr>
            <w:tcW w:w="2076" w:type="dxa"/>
          </w:tcPr>
          <w:p w:rsidR="009D33FF" w:rsidRDefault="009D33FF" w:rsidP="009D33FF">
            <w:pPr>
              <w:pStyle w:val="FHTabelleAbbildungFormel"/>
            </w:pPr>
            <w:r>
              <w:t>Format für Abbildungen</w:t>
            </w:r>
            <w:r w:rsidR="00293218">
              <w:t>, Tabellen und Formeln</w:t>
            </w:r>
          </w:p>
        </w:tc>
        <w:tc>
          <w:tcPr>
            <w:tcW w:w="1460" w:type="dxa"/>
          </w:tcPr>
          <w:p w:rsidR="009D33FF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10 Pt Ausrichtung Links</w:t>
            </w:r>
          </w:p>
          <w:p w:rsidR="00293218" w:rsidRDefault="00293218" w:rsidP="00293218">
            <w:pPr>
              <w:pStyle w:val="FHTabelleAbbildungFormel"/>
            </w:pPr>
            <w:r>
              <w:t>Zeilenabstand genau 14 Pt., Abstand vor 3 Pt, nach 3 Pt.</w:t>
            </w:r>
          </w:p>
          <w:p w:rsidR="009D33FF" w:rsidRDefault="00293218" w:rsidP="00293218">
            <w:pPr>
              <w:pStyle w:val="FHTabelleAbbildungFormel"/>
            </w:pPr>
            <w:r>
              <w:t>Nic</w:t>
            </w:r>
            <w:r w:rsidR="00870FBD">
              <w:t xml:space="preserve">ht vom nächsten Absatz trennen </w:t>
            </w: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lastRenderedPageBreak/>
              <w:t>Beschriftung, FH Beschriftung Tabelle_Abbildung_Formel</w:t>
            </w:r>
          </w:p>
        </w:tc>
        <w:tc>
          <w:tcPr>
            <w:tcW w:w="2076" w:type="dxa"/>
          </w:tcPr>
          <w:p w:rsidR="00293218" w:rsidRDefault="00293218" w:rsidP="009D33FF">
            <w:pPr>
              <w:pStyle w:val="FHTabelleAbbildungFormel"/>
            </w:pPr>
            <w:r>
              <w:t>Beschriftung von Tabellen, Abbildungen und Formeln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10 Pt Ausrichtung links</w:t>
            </w:r>
          </w:p>
          <w:p w:rsidR="00293218" w:rsidRDefault="00293218" w:rsidP="00293218">
            <w:pPr>
              <w:pStyle w:val="FHTabelleAbbildungFormel"/>
            </w:pPr>
            <w:r>
              <w:t>Einzug links 0 cm, hängend 1 cm links</w:t>
            </w:r>
          </w:p>
          <w:p w:rsidR="00293218" w:rsidRDefault="00293218" w:rsidP="00293218">
            <w:pPr>
              <w:pStyle w:val="FHTabelleAbbildungFormel"/>
            </w:pPr>
            <w:r>
              <w:t>Genau 12 Pt Zeilenabstand, Abstand vor 12 Pt, nach 12 Pt</w:t>
            </w: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t>FH Literaturverzeichnis Textblock</w:t>
            </w:r>
          </w:p>
        </w:tc>
        <w:tc>
          <w:tcPr>
            <w:tcW w:w="2076" w:type="dxa"/>
          </w:tcPr>
          <w:p w:rsidR="00293218" w:rsidRDefault="00293218" w:rsidP="009D33FF">
            <w:pPr>
              <w:pStyle w:val="FHTabelleAbbildungFormel"/>
            </w:pPr>
            <w:r>
              <w:t>Textblock Literaturverzeichnis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 xml:space="preserve">Ausrichtung links, Einzug links 0 </w:t>
            </w:r>
            <w:r w:rsidR="00A6424D">
              <w:t xml:space="preserve">cm,  </w:t>
            </w:r>
            <w:r>
              <w:t xml:space="preserve">  hängend 1 cm Links </w:t>
            </w:r>
          </w:p>
          <w:p w:rsidR="00293218" w:rsidRDefault="00293218" w:rsidP="00293218">
            <w:pPr>
              <w:pStyle w:val="FHTabelleAbbildungFormel"/>
            </w:pP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t>FH Fußnotentext</w:t>
            </w:r>
          </w:p>
        </w:tc>
        <w:tc>
          <w:tcPr>
            <w:tcW w:w="2076" w:type="dxa"/>
          </w:tcPr>
          <w:p w:rsidR="00293218" w:rsidRDefault="00293218" w:rsidP="009D33FF">
            <w:pPr>
              <w:pStyle w:val="FHTabelleAbbildungFormel"/>
            </w:pPr>
            <w:r>
              <w:t>Fußnoten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10 Pt, Links</w:t>
            </w:r>
          </w:p>
          <w:p w:rsidR="00293218" w:rsidRDefault="00293218" w:rsidP="00293218">
            <w:pPr>
              <w:pStyle w:val="FHTabelleAbbildungFormel"/>
            </w:pPr>
            <w:r>
              <w:t xml:space="preserve">Zeilenabstand:  Genau 14 Pt., Abstand </w:t>
            </w:r>
            <w:r w:rsidR="00A6424D">
              <w:t>v</w:t>
            </w:r>
            <w:r>
              <w:t xml:space="preserve">or:  3 Pt. </w:t>
            </w:r>
            <w:r w:rsidR="00A6424D">
              <w:t>n</w:t>
            </w:r>
            <w:r>
              <w:t xml:space="preserve">ach:  3 Pt., </w:t>
            </w:r>
          </w:p>
          <w:p w:rsidR="00293218" w:rsidRDefault="00293218" w:rsidP="00293218">
            <w:pPr>
              <w:pStyle w:val="FHTabelleAbbildungFormel"/>
            </w:pPr>
          </w:p>
        </w:tc>
      </w:tr>
      <w:tr w:rsidR="00AF2939" w:rsidTr="00AF2939">
        <w:tc>
          <w:tcPr>
            <w:tcW w:w="2693" w:type="dxa"/>
          </w:tcPr>
          <w:p w:rsidR="00AF2939" w:rsidRDefault="00AF2939" w:rsidP="00293218">
            <w:pPr>
              <w:pStyle w:val="FHTabelleAbbildungFormel"/>
            </w:pPr>
            <w:r>
              <w:t xml:space="preserve">Verzeichnis 1, </w:t>
            </w:r>
            <w:r>
              <w:br/>
              <w:t>FH Verzeichnis 1</w:t>
            </w:r>
          </w:p>
        </w:tc>
        <w:tc>
          <w:tcPr>
            <w:tcW w:w="2076" w:type="dxa"/>
          </w:tcPr>
          <w:p w:rsidR="00AF2939" w:rsidRDefault="00AF2939" w:rsidP="009D33FF">
            <w:pPr>
              <w:pStyle w:val="FHTabelleAbbildungFormel"/>
            </w:pPr>
            <w:r>
              <w:t>Inhaltsverzeichnis Ebene 1</w:t>
            </w:r>
          </w:p>
        </w:tc>
        <w:tc>
          <w:tcPr>
            <w:tcW w:w="1460" w:type="dxa"/>
          </w:tcPr>
          <w:p w:rsidR="00AF2939" w:rsidRDefault="00AF2939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  <w:r>
              <w:t>Einzug: Links:  0 cm Hängend:  1 cm, Links</w:t>
            </w:r>
          </w:p>
          <w:p w:rsidR="00AF2939" w:rsidRDefault="00AF2939" w:rsidP="00AF2939">
            <w:pPr>
              <w:pStyle w:val="FHTabelleAbbildungFormel"/>
            </w:pPr>
            <w:r>
              <w:t>Tabstopps:  0,85 cm, Links + 15,98 cm, Rechtsbündig, Füllzeichen: …</w:t>
            </w:r>
          </w:p>
        </w:tc>
      </w:tr>
      <w:tr w:rsidR="00AF2939" w:rsidTr="00AF2939">
        <w:tc>
          <w:tcPr>
            <w:tcW w:w="2693" w:type="dxa"/>
          </w:tcPr>
          <w:p w:rsidR="00AF2939" w:rsidRDefault="00AF2939" w:rsidP="00AF2939">
            <w:pPr>
              <w:pStyle w:val="FHTabelleAbbildungFormel"/>
            </w:pPr>
            <w:r>
              <w:t xml:space="preserve">Verzeichnis 2, </w:t>
            </w:r>
            <w:r>
              <w:br/>
              <w:t>FH Verzeichnis 2</w:t>
            </w:r>
          </w:p>
        </w:tc>
        <w:tc>
          <w:tcPr>
            <w:tcW w:w="2076" w:type="dxa"/>
          </w:tcPr>
          <w:p w:rsidR="00AF2939" w:rsidRDefault="00AF2939" w:rsidP="00AF2939">
            <w:pPr>
              <w:pStyle w:val="FHTabelleAbbildungFormel"/>
            </w:pPr>
            <w:r>
              <w:t>Inhaltsverzeichnis Ebene 2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FH Verzeichnis 1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  <w:r>
              <w:t>Einzug: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Links:  0,42 cm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Hängend:  1,2 cm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Zeilenabstand:  einfach, Abstand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</w:t>
            </w:r>
            <w:r w:rsidR="00A6424D">
              <w:t>n</w:t>
            </w:r>
            <w:r>
              <w:t>ach:  3 Pt.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Tabstopps:  1,55 cm, Links </w:t>
            </w:r>
          </w:p>
        </w:tc>
      </w:tr>
      <w:tr w:rsidR="00AF2939" w:rsidTr="00AF2939">
        <w:tc>
          <w:tcPr>
            <w:tcW w:w="2693" w:type="dxa"/>
          </w:tcPr>
          <w:p w:rsidR="00AF2939" w:rsidRDefault="00AF2939" w:rsidP="00AF2939">
            <w:pPr>
              <w:pStyle w:val="FHTabelleAbbildungFormel"/>
            </w:pPr>
            <w:r>
              <w:t xml:space="preserve">Verzeichnis 3, </w:t>
            </w:r>
            <w:r>
              <w:br/>
              <w:t>FH Verzeichnis 3</w:t>
            </w:r>
          </w:p>
        </w:tc>
        <w:tc>
          <w:tcPr>
            <w:tcW w:w="2076" w:type="dxa"/>
          </w:tcPr>
          <w:p w:rsidR="00AF2939" w:rsidRDefault="00AF2939" w:rsidP="00AF2939">
            <w:pPr>
              <w:pStyle w:val="FHTabelleAbbildungFormel"/>
            </w:pPr>
            <w:r>
              <w:t>Inhaltsverzeichnis Ebene 3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FH Verzeichnis 2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  <w:r>
              <w:t>Einzug: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Links:  0,85 cm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Zeilenabstand:  Genau 12 Pt.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Tabstopps:  2,33 cm, Links</w:t>
            </w:r>
          </w:p>
        </w:tc>
      </w:tr>
      <w:tr w:rsidR="00AF2939" w:rsidTr="00AF2939">
        <w:tc>
          <w:tcPr>
            <w:tcW w:w="2693" w:type="dxa"/>
          </w:tcPr>
          <w:p w:rsidR="00AF2939" w:rsidRPr="00AF2939" w:rsidRDefault="00AF2939" w:rsidP="00AF2939">
            <w:pPr>
              <w:pStyle w:val="FHTabelleAbbildungFormel"/>
            </w:pPr>
            <w:r>
              <w:t xml:space="preserve">Abbildungsverzeichnis, </w:t>
            </w:r>
            <w:r>
              <w:br/>
              <w:t>FH Abbildungsverzeichnis</w:t>
            </w:r>
          </w:p>
        </w:tc>
        <w:tc>
          <w:tcPr>
            <w:tcW w:w="2076" w:type="dxa"/>
          </w:tcPr>
          <w:p w:rsidR="00AF2939" w:rsidRDefault="00AF2939" w:rsidP="00AF2939">
            <w:pPr>
              <w:pStyle w:val="FHTabelleAbbildungFormel"/>
            </w:pPr>
            <w:r>
              <w:t>Eine Zeile aus dem Abbildungsverzeichnis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FH Verzeichnis 1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</w:p>
        </w:tc>
      </w:tr>
      <w:tr w:rsidR="00870FBD" w:rsidTr="00AF2939">
        <w:tc>
          <w:tcPr>
            <w:tcW w:w="2693" w:type="dxa"/>
          </w:tcPr>
          <w:p w:rsidR="00AF2939" w:rsidRDefault="00AF2939" w:rsidP="00AF2939">
            <w:pPr>
              <w:pStyle w:val="FHTabelleAbbildungFormel"/>
            </w:pPr>
            <w:r>
              <w:lastRenderedPageBreak/>
              <w:t>Hyperlink, FH Hyperlink</w:t>
            </w:r>
          </w:p>
        </w:tc>
        <w:tc>
          <w:tcPr>
            <w:tcW w:w="2076" w:type="dxa"/>
          </w:tcPr>
          <w:p w:rsidR="00AF2939" w:rsidRDefault="00AF2939" w:rsidP="00870FBD">
            <w:pPr>
              <w:pStyle w:val="FHTabelleAbbildungFormel"/>
            </w:pPr>
            <w:r>
              <w:t xml:space="preserve">Verzeichnis komplett </w:t>
            </w:r>
            <w:r w:rsidR="00870FBD">
              <w:t>(Inhaltsverzeichnis, Abbildungen, Tabellen, Formeln</w:t>
            </w:r>
            <w:r>
              <w:t>)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Systemvorlage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</w:p>
        </w:tc>
      </w:tr>
    </w:tbl>
    <w:p w:rsidR="00477E07" w:rsidRDefault="00384053" w:rsidP="007609C4">
      <w:pPr>
        <w:pStyle w:val="Beschriftung"/>
      </w:pPr>
      <w:bookmarkStart w:id="43" w:name="_Toc452189164"/>
      <w:bookmarkStart w:id="44" w:name="_Toc452205722"/>
      <w:bookmarkStart w:id="45" w:name="_Toc452207048"/>
      <w:bookmarkStart w:id="46" w:name="_Toc452378900"/>
      <w:r>
        <w:t xml:space="preserve">Tabelle </w:t>
      </w:r>
      <w:r w:rsidR="00392547">
        <w:fldChar w:fldCharType="begin"/>
      </w:r>
      <w:r w:rsidR="00392547">
        <w:instrText xml:space="preserve"> SEQ Tabelle \* ARABIC </w:instrText>
      </w:r>
      <w:r w:rsidR="00392547">
        <w:fldChar w:fldCharType="separate"/>
      </w:r>
      <w:r w:rsidR="0003698E">
        <w:rPr>
          <w:noProof/>
        </w:rPr>
        <w:t>2</w:t>
      </w:r>
      <w:r w:rsidR="00392547">
        <w:rPr>
          <w:noProof/>
        </w:rPr>
        <w:fldChar w:fldCharType="end"/>
      </w:r>
      <w:r>
        <w:t>: Formatvorlagen</w:t>
      </w:r>
      <w:bookmarkEnd w:id="43"/>
      <w:bookmarkEnd w:id="44"/>
      <w:bookmarkEnd w:id="45"/>
      <w:bookmarkEnd w:id="46"/>
    </w:p>
    <w:p w:rsidR="00384053" w:rsidRPr="00384053" w:rsidRDefault="00384053" w:rsidP="00384053">
      <w:pPr>
        <w:pStyle w:val="FHStandard"/>
      </w:pPr>
      <w:r>
        <w:t>Für das Seitenlayout sind folgende Einstellungen zu verwenden: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7A6AC6" w:rsidTr="007A6AC6">
        <w:tc>
          <w:tcPr>
            <w:tcW w:w="2831" w:type="dxa"/>
          </w:tcPr>
          <w:p w:rsidR="007A6AC6" w:rsidRDefault="00384053" w:rsidP="009D33FF">
            <w:pPr>
              <w:pStyle w:val="FHTabelleAbbildungFormel"/>
            </w:pPr>
            <w:r>
              <w:t>Papierformat</w:t>
            </w:r>
          </w:p>
        </w:tc>
        <w:tc>
          <w:tcPr>
            <w:tcW w:w="2831" w:type="dxa"/>
          </w:tcPr>
          <w:p w:rsidR="007A6AC6" w:rsidRDefault="00384053" w:rsidP="009D33FF">
            <w:pPr>
              <w:pStyle w:val="FHTabelleAbbildungFormel"/>
            </w:pPr>
            <w:r>
              <w:t>A4</w:t>
            </w:r>
          </w:p>
        </w:tc>
        <w:tc>
          <w:tcPr>
            <w:tcW w:w="2831" w:type="dxa"/>
          </w:tcPr>
          <w:p w:rsidR="00384053" w:rsidRDefault="00384053" w:rsidP="009D33FF">
            <w:pPr>
              <w:pStyle w:val="FHTabelleAbbildungFormel"/>
            </w:pPr>
            <w:r>
              <w:t>21cm (B)</w:t>
            </w:r>
          </w:p>
          <w:p w:rsidR="007A6AC6" w:rsidRDefault="00384053" w:rsidP="009D33FF">
            <w:pPr>
              <w:pStyle w:val="FHTabelleAbbildungFormel"/>
            </w:pPr>
            <w:r>
              <w:t>29,7cm (H)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Seitenränder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Links, rechts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2,5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Oben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2,5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Unten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2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Bundsteg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Links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1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Abstand vom Seitenrand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Kopfzeile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1,25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Fußzeile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1,25 cm</w:t>
            </w:r>
          </w:p>
        </w:tc>
      </w:tr>
    </w:tbl>
    <w:p w:rsidR="007A6AC6" w:rsidRDefault="00384053" w:rsidP="007609C4">
      <w:pPr>
        <w:pStyle w:val="Beschriftung"/>
      </w:pPr>
      <w:bookmarkStart w:id="47" w:name="_Toc452189165"/>
      <w:bookmarkStart w:id="48" w:name="_Toc452205723"/>
      <w:bookmarkStart w:id="49" w:name="_Toc452207049"/>
      <w:bookmarkStart w:id="50" w:name="_Toc452378901"/>
      <w:r>
        <w:t xml:space="preserve">Tabelle </w:t>
      </w:r>
      <w:r w:rsidR="00392547">
        <w:fldChar w:fldCharType="begin"/>
      </w:r>
      <w:r w:rsidR="00392547">
        <w:instrText xml:space="preserve"> SEQ Tabelle \* ARABIC </w:instrText>
      </w:r>
      <w:r w:rsidR="00392547">
        <w:fldChar w:fldCharType="separate"/>
      </w:r>
      <w:r w:rsidR="0003698E">
        <w:rPr>
          <w:noProof/>
        </w:rPr>
        <w:t>3</w:t>
      </w:r>
      <w:r w:rsidR="00392547">
        <w:rPr>
          <w:noProof/>
        </w:rPr>
        <w:fldChar w:fldCharType="end"/>
      </w:r>
      <w:r>
        <w:t>: Seitenlayout</w:t>
      </w:r>
      <w:bookmarkEnd w:id="47"/>
      <w:bookmarkEnd w:id="48"/>
      <w:bookmarkEnd w:id="49"/>
      <w:bookmarkEnd w:id="50"/>
    </w:p>
    <w:p w:rsidR="00326800" w:rsidRPr="00B12F81" w:rsidRDefault="00326800" w:rsidP="00326800">
      <w:pPr>
        <w:pStyle w:val="berschrift1"/>
        <w:numPr>
          <w:ilvl w:val="0"/>
          <w:numId w:val="0"/>
        </w:numPr>
        <w:ind w:left="680" w:hanging="680"/>
        <w:rPr>
          <w:lang w:val="en-US"/>
        </w:rPr>
      </w:pPr>
      <w:bookmarkStart w:id="51" w:name="_Toc51167987"/>
      <w:r w:rsidRPr="00B12F81">
        <w:rPr>
          <w:lang w:val="en-US"/>
        </w:rPr>
        <w:lastRenderedPageBreak/>
        <w:t>Declaration of Academic Honesty</w:t>
      </w:r>
      <w:bookmarkEnd w:id="51"/>
    </w:p>
    <w:p w:rsidR="00326800" w:rsidRPr="00B12F81" w:rsidRDefault="00326800" w:rsidP="00326800">
      <w:pPr>
        <w:pStyle w:val="FHStandard"/>
        <w:rPr>
          <w:lang w:val="en-US"/>
        </w:rPr>
      </w:pPr>
    </w:p>
    <w:p w:rsidR="00326800" w:rsidRPr="00B12F81" w:rsidRDefault="00326800" w:rsidP="00326800">
      <w:pPr>
        <w:pStyle w:val="FHStandard"/>
        <w:rPr>
          <w:lang w:val="en-US"/>
        </w:rPr>
      </w:pPr>
    </w:p>
    <w:p w:rsidR="00326800" w:rsidRPr="00B12F81" w:rsidRDefault="00326800" w:rsidP="00326800">
      <w:pPr>
        <w:pStyle w:val="FHStandard"/>
        <w:rPr>
          <w:lang w:val="en-US"/>
        </w:rPr>
      </w:pPr>
    </w:p>
    <w:p w:rsidR="00326800" w:rsidRPr="00B12F81" w:rsidRDefault="00326800" w:rsidP="00326800">
      <w:pPr>
        <w:pStyle w:val="FHStandard"/>
        <w:rPr>
          <w:lang w:val="en-US"/>
        </w:rPr>
      </w:pPr>
    </w:p>
    <w:p w:rsidR="00326800" w:rsidRPr="00B12F81" w:rsidRDefault="00326800" w:rsidP="00326800">
      <w:pPr>
        <w:pStyle w:val="FHStandard"/>
        <w:rPr>
          <w:lang w:val="en-US"/>
        </w:rPr>
      </w:pPr>
      <w:r w:rsidRPr="00B12F81">
        <w:rPr>
          <w:lang w:val="en-US"/>
        </w:rPr>
        <w:t>I hereby declare on my word of honor, that I created the thesis at hand independently, that I did not use any material other than the cited resources and</w:t>
      </w:r>
      <w:r>
        <w:rPr>
          <w:lang w:val="en-US"/>
        </w:rPr>
        <w:t xml:space="preserve"> </w:t>
      </w:r>
      <w:r w:rsidRPr="00B12F81">
        <w:rPr>
          <w:lang w:val="en-US"/>
        </w:rPr>
        <w:t>that I have marked all results created by somebody else, be they quoted in my</w:t>
      </w:r>
      <w:r>
        <w:rPr>
          <w:lang w:val="en-US"/>
        </w:rPr>
        <w:t xml:space="preserve"> </w:t>
      </w:r>
      <w:r w:rsidRPr="00B12F81">
        <w:rPr>
          <w:lang w:val="en-US"/>
        </w:rPr>
        <w:t xml:space="preserve">thesis word for word or by a matter of meaning, accordingly. </w:t>
      </w:r>
    </w:p>
    <w:p w:rsidR="00326800" w:rsidRPr="00B12F81" w:rsidRDefault="00326800" w:rsidP="00326800">
      <w:pPr>
        <w:pStyle w:val="FHStandard"/>
        <w:rPr>
          <w:lang w:val="en-US"/>
        </w:rPr>
      </w:pPr>
    </w:p>
    <w:p w:rsidR="00326800" w:rsidRPr="00C500DE" w:rsidRDefault="00326800" w:rsidP="00326800">
      <w:pPr>
        <w:pStyle w:val="FHStandard"/>
        <w:rPr>
          <w:lang w:val="en-US"/>
        </w:rPr>
      </w:pPr>
      <w:r w:rsidRPr="00B12F81">
        <w:rPr>
          <w:lang w:val="en-US"/>
        </w:rPr>
        <w:t>I further declare that the thesis at hand has not been submitted to any other institution (university, university of applied sciences, university of education or</w:t>
      </w:r>
      <w:r>
        <w:rPr>
          <w:lang w:val="en-US"/>
        </w:rPr>
        <w:t xml:space="preserve"> </w:t>
      </w:r>
      <w:r w:rsidRPr="00B12F81">
        <w:rPr>
          <w:lang w:val="en-US"/>
        </w:rPr>
        <w:t>other comparable institution</w:t>
      </w:r>
      <w:r w:rsidRPr="00C500DE">
        <w:rPr>
          <w:lang w:val="en-US"/>
        </w:rPr>
        <w:t>) to obtain any academic degree.</w:t>
      </w:r>
    </w:p>
    <w:p w:rsidR="00326800" w:rsidRPr="00B12F81" w:rsidRDefault="00326800" w:rsidP="00326800">
      <w:pPr>
        <w:pStyle w:val="FHStandard"/>
        <w:rPr>
          <w:lang w:val="en-US"/>
        </w:rPr>
      </w:pPr>
    </w:p>
    <w:p w:rsidR="00326800" w:rsidRPr="00326800" w:rsidRDefault="00326800" w:rsidP="00326800">
      <w:pPr>
        <w:pStyle w:val="FHStandard"/>
        <w:rPr>
          <w:lang w:val="en-US"/>
        </w:rPr>
      </w:pPr>
    </w:p>
    <w:p w:rsidR="00326800" w:rsidRPr="00326800" w:rsidRDefault="00326800" w:rsidP="00326800">
      <w:pPr>
        <w:pStyle w:val="FHStandard"/>
        <w:rPr>
          <w:lang w:val="en-US"/>
        </w:rPr>
      </w:pPr>
    </w:p>
    <w:p w:rsidR="00326800" w:rsidRPr="00326800" w:rsidRDefault="00326800" w:rsidP="00326800">
      <w:pPr>
        <w:pStyle w:val="FHStandard"/>
        <w:rPr>
          <w:lang w:val="en-US"/>
        </w:rPr>
      </w:pPr>
    </w:p>
    <w:p w:rsidR="00326800" w:rsidRPr="00326800" w:rsidRDefault="00326800" w:rsidP="00326800">
      <w:pPr>
        <w:pStyle w:val="FHStandard"/>
        <w:rPr>
          <w:lang w:val="en-US"/>
        </w:rPr>
      </w:pPr>
    </w:p>
    <w:p w:rsidR="00326800" w:rsidRPr="00326800" w:rsidRDefault="00326800" w:rsidP="00326800">
      <w:pPr>
        <w:pStyle w:val="FHStandard"/>
        <w:rPr>
          <w:lang w:val="en-US"/>
        </w:rPr>
      </w:pPr>
    </w:p>
    <w:p w:rsidR="00326800" w:rsidRPr="00326800" w:rsidRDefault="00326800" w:rsidP="00326800">
      <w:pPr>
        <w:pStyle w:val="FHStandard"/>
        <w:rPr>
          <w:lang w:val="en-US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6FB3E" wp14:editId="66E15CF4">
                <wp:simplePos x="0" y="0"/>
                <wp:positionH relativeFrom="column">
                  <wp:posOffset>3175</wp:posOffset>
                </wp:positionH>
                <wp:positionV relativeFrom="paragraph">
                  <wp:posOffset>355600</wp:posOffset>
                </wp:positionV>
                <wp:extent cx="2060575" cy="0"/>
                <wp:effectExtent l="0" t="0" r="34925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FF0CD8" id="Gerader Verbinde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8pt" to="162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B7D7E7" wp14:editId="1DE29BE7">
                <wp:simplePos x="0" y="0"/>
                <wp:positionH relativeFrom="column">
                  <wp:posOffset>6350</wp:posOffset>
                </wp:positionH>
                <wp:positionV relativeFrom="page">
                  <wp:posOffset>6276975</wp:posOffset>
                </wp:positionV>
                <wp:extent cx="2060575" cy="481330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FE" w:rsidRDefault="00A534FE" w:rsidP="00326800">
                            <w:pPr>
                              <w:pStyle w:val="FHStandard"/>
                              <w:jc w:val="center"/>
                            </w:pPr>
                            <w:r>
                              <w:t>Location,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7D7E7" id="_x0000_s1029" type="#_x0000_t202" style="position:absolute;left:0;text-align:left;margin-left:.5pt;margin-top:494.25pt;width:162.25pt;height:37.9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" stroked="f">
                <v:textbox style="mso-fit-shape-to-text:t">
                  <w:txbxContent>
                    <w:p w:rsidR="00A534FE" w:rsidRDefault="00A534FE" w:rsidP="00326800">
                      <w:pPr>
                        <w:pStyle w:val="FHStandard"/>
                        <w:jc w:val="center"/>
                      </w:pPr>
                      <w:r>
                        <w:t>Location, date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39E73" wp14:editId="696257B9">
                <wp:simplePos x="0" y="0"/>
                <wp:positionH relativeFrom="column">
                  <wp:posOffset>2968625</wp:posOffset>
                </wp:positionH>
                <wp:positionV relativeFrom="paragraph">
                  <wp:posOffset>355600</wp:posOffset>
                </wp:positionV>
                <wp:extent cx="2403475" cy="0"/>
                <wp:effectExtent l="0" t="0" r="34925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33589A8" id="Gerader Verbinder 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75pt,28pt" to="42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CC4C04" wp14:editId="448D204D">
                <wp:simplePos x="0" y="0"/>
                <wp:positionH relativeFrom="column">
                  <wp:posOffset>2968625</wp:posOffset>
                </wp:positionH>
                <wp:positionV relativeFrom="page">
                  <wp:posOffset>6276975</wp:posOffset>
                </wp:positionV>
                <wp:extent cx="2403475" cy="48133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FE" w:rsidRDefault="00A534FE" w:rsidP="00326800">
                            <w:pPr>
                              <w:pStyle w:val="FHStandard"/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C4C04" id="_x0000_s1030" type="#_x0000_t202" style="position:absolute;left:0;text-align:left;margin-left:233.75pt;margin-top:494.25pt;width:189.25pt;height:37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" stroked="f">
                <v:textbox style="mso-fit-shape-to-text:t">
                  <w:txbxContent>
                    <w:p w:rsidR="00A534FE" w:rsidRDefault="00A534FE" w:rsidP="00326800">
                      <w:pPr>
                        <w:pStyle w:val="FHStandard"/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D53513" w:rsidRPr="00326800" w:rsidRDefault="00D53513" w:rsidP="00326800">
      <w:pPr>
        <w:spacing w:before="0" w:after="0" w:line="240" w:lineRule="auto"/>
        <w:jc w:val="left"/>
        <w:rPr>
          <w:lang w:val="en-US"/>
        </w:rPr>
      </w:pPr>
    </w:p>
    <w:sectPr w:rsidR="00D53513" w:rsidRPr="00326800" w:rsidSect="00E613A9">
      <w:footerReference w:type="default" r:id="rId16"/>
      <w:endnotePr>
        <w:numFmt w:val="decimal"/>
      </w:endnotePr>
      <w:type w:val="oddPage"/>
      <w:pgSz w:w="11906" w:h="16838" w:code="9"/>
      <w:pgMar w:top="1418" w:right="1418" w:bottom="1134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FE" w:rsidRDefault="00A534FE" w:rsidP="00384053">
      <w:r>
        <w:separator/>
      </w:r>
    </w:p>
    <w:p w:rsidR="00A534FE" w:rsidRDefault="00A534FE" w:rsidP="00384053"/>
    <w:p w:rsidR="00A534FE" w:rsidRDefault="00A534FE" w:rsidP="00384053"/>
    <w:p w:rsidR="00A534FE" w:rsidRDefault="00A534FE" w:rsidP="00384053"/>
    <w:p w:rsidR="00A534FE" w:rsidRDefault="00A534FE" w:rsidP="00384053"/>
  </w:endnote>
  <w:endnote w:type="continuationSeparator" w:id="0">
    <w:p w:rsidR="00A534FE" w:rsidRDefault="00A534FE" w:rsidP="00384053">
      <w:r>
        <w:continuationSeparator/>
      </w:r>
    </w:p>
    <w:p w:rsidR="00A534FE" w:rsidRDefault="00A534FE" w:rsidP="00384053"/>
    <w:p w:rsidR="00A534FE" w:rsidRDefault="00A534FE" w:rsidP="00384053"/>
    <w:p w:rsidR="00A534FE" w:rsidRDefault="00A534FE" w:rsidP="00384053"/>
    <w:p w:rsidR="00A534FE" w:rsidRDefault="00A534FE" w:rsidP="003840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4FE" w:rsidRPr="00E613A9" w:rsidRDefault="00A534FE" w:rsidP="00E613A9">
    <w:pPr>
      <w:pStyle w:val="Fuzeile"/>
    </w:pPr>
    <w:r w:rsidRPr="00E613A9">
      <w:rPr>
        <w:rStyle w:val="Seitenzahl"/>
        <w:rFonts w:ascii="Book Antiqua" w:hAnsi="Book Antiqua"/>
      </w:rPr>
      <w:fldChar w:fldCharType="begin"/>
    </w:r>
    <w:r w:rsidRPr="00E613A9">
      <w:rPr>
        <w:rStyle w:val="Seitenzahl"/>
        <w:rFonts w:ascii="Book Antiqua" w:hAnsi="Book Antiqua"/>
      </w:rPr>
      <w:instrText>PAGE   \* MERGEFORMAT</w:instrText>
    </w:r>
    <w:r w:rsidRPr="00E613A9">
      <w:rPr>
        <w:rStyle w:val="Seitenzahl"/>
        <w:rFonts w:ascii="Book Antiqua" w:hAnsi="Book Antiqua"/>
      </w:rPr>
      <w:fldChar w:fldCharType="separate"/>
    </w:r>
    <w:r w:rsidR="00624070">
      <w:rPr>
        <w:rStyle w:val="Seitenzahl"/>
        <w:rFonts w:ascii="Book Antiqua" w:hAnsi="Book Antiqua"/>
      </w:rPr>
      <w:t>16</w:t>
    </w:r>
    <w:r w:rsidRPr="00E613A9">
      <w:rPr>
        <w:rStyle w:val="Seitenzahl"/>
        <w:rFonts w:ascii="Book Antiqua" w:hAnsi="Book Antiqu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4FE" w:rsidRPr="00E613A9" w:rsidRDefault="00A534FE" w:rsidP="00E613A9">
    <w:pPr>
      <w:pStyle w:val="Fuzeile"/>
      <w:rPr>
        <w:lang w:val="de-DE"/>
      </w:rPr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624070" w:rsidRPr="00624070">
      <w:rPr>
        <w:lang w:val="de-DE"/>
      </w:rP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4FE" w:rsidRDefault="00A534FE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4FE" w:rsidRPr="00BC15F8" w:rsidRDefault="00A534FE" w:rsidP="00E613A9">
    <w:pPr>
      <w:pStyle w:val="Fuzeile"/>
      <w:rPr>
        <w:lang w:val="de-DE"/>
      </w:rPr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624070" w:rsidRPr="00624070">
      <w:rPr>
        <w:lang w:val="de-DE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FE" w:rsidRDefault="00A534FE" w:rsidP="00384053">
      <w:r>
        <w:separator/>
      </w:r>
    </w:p>
  </w:footnote>
  <w:footnote w:type="continuationSeparator" w:id="0">
    <w:p w:rsidR="00A534FE" w:rsidRDefault="00A534FE" w:rsidP="00384053">
      <w:r>
        <w:continuationSeparator/>
      </w:r>
    </w:p>
    <w:p w:rsidR="00A534FE" w:rsidRDefault="00A534FE" w:rsidP="00384053"/>
    <w:p w:rsidR="00A534FE" w:rsidRDefault="00A534FE" w:rsidP="00384053"/>
    <w:p w:rsidR="00A534FE" w:rsidRDefault="00A534FE" w:rsidP="00384053"/>
    <w:p w:rsidR="00A534FE" w:rsidRDefault="00A534FE" w:rsidP="00384053"/>
  </w:footnote>
  <w:footnote w:id="1">
    <w:p w:rsidR="00A534FE" w:rsidRDefault="00A534FE" w:rsidP="00384053">
      <w:pPr>
        <w:pStyle w:val="FHFunotentext"/>
      </w:pPr>
      <w:r>
        <w:rPr>
          <w:rStyle w:val="Funotenzeichen"/>
        </w:rPr>
        <w:footnoteRef/>
      </w:r>
      <w:r>
        <w:t xml:space="preserve"> Wenn der Abstand zwischen Fußnotentrennstrich und Fußnote zu groß wird, gehen Sie folgend vor:</w:t>
      </w:r>
    </w:p>
    <w:p w:rsidR="00A534FE" w:rsidRPr="00F061FB" w:rsidRDefault="00A534FE" w:rsidP="00384053">
      <w:pPr>
        <w:pStyle w:val="FHFunotentext"/>
      </w:pPr>
      <w:r>
        <w:t>Wählen Sie im Hauptmenü „Ansicht | Entwurf | Verweise | Notizen anzeigen | Fußnotentrennlinie". Dann können Sie unnötige Leerzeichen entfernen.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4FE" w:rsidRDefault="00A534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4FE" w:rsidRDefault="00A534F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4FE" w:rsidRPr="00045C72" w:rsidRDefault="00A534FE" w:rsidP="00384053">
    <w:pPr>
      <w:pStyle w:val="Kopfzeile"/>
    </w:pPr>
    <w:r w:rsidRPr="00045C72"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2A29F5" wp14:editId="28988AC0">
              <wp:simplePos x="0" y="0"/>
              <wp:positionH relativeFrom="column">
                <wp:posOffset>1282699</wp:posOffset>
              </wp:positionH>
              <wp:positionV relativeFrom="paragraph">
                <wp:posOffset>464185</wp:posOffset>
              </wp:positionV>
              <wp:extent cx="4352925" cy="390525"/>
              <wp:effectExtent l="0" t="0" r="9525" b="9525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2925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34FE" w:rsidRPr="007612FC" w:rsidRDefault="00A534FE" w:rsidP="002D2E9B">
                          <w:pPr>
                            <w:jc w:val="right"/>
                            <w:rPr>
                              <w:sz w:val="22"/>
                            </w:rPr>
                          </w:pPr>
                          <w:r w:rsidRPr="007612FC">
                            <w:rPr>
                              <w:sz w:val="22"/>
                            </w:rPr>
                            <w:t>Department Informationstechnologie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A29F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left:0;text-align:left;margin-left:101pt;margin-top:36.55pt;width:342.7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" stroked="f">
              <v:textbox>
                <w:txbxContent>
                  <w:p w:rsidR="00A534FE" w:rsidRPr="007612FC" w:rsidRDefault="00A534FE" w:rsidP="002D2E9B">
                    <w:pPr>
                      <w:jc w:val="right"/>
                      <w:rPr>
                        <w:sz w:val="22"/>
                      </w:rPr>
                    </w:pPr>
                    <w:r w:rsidRPr="007612FC">
                      <w:rPr>
                        <w:sz w:val="22"/>
                      </w:rPr>
                      <w:t>Department Informationstechnologie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047C70" wp14:editId="5F26BCE9">
              <wp:simplePos x="0" y="0"/>
              <wp:positionH relativeFrom="column">
                <wp:posOffset>1301750</wp:posOffset>
              </wp:positionH>
              <wp:positionV relativeFrom="paragraph">
                <wp:posOffset>776605</wp:posOffset>
              </wp:positionV>
              <wp:extent cx="4267200" cy="0"/>
              <wp:effectExtent l="0" t="0" r="19050" b="1905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672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B6F835" id="Gerader Verbinde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61.15pt" to="438.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" strokecolor="gray [1629]"/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7F0FAD34" wp14:editId="1774B2B5">
          <wp:simplePos x="0" y="0"/>
          <wp:positionH relativeFrom="column">
            <wp:posOffset>23495</wp:posOffset>
          </wp:positionH>
          <wp:positionV relativeFrom="paragraph">
            <wp:posOffset>132715</wp:posOffset>
          </wp:positionV>
          <wp:extent cx="1202400" cy="684000"/>
          <wp:effectExtent l="0" t="0" r="0" b="1905"/>
          <wp:wrapTopAndBottom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400" cy="68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5C7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C81D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041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A0EE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639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62E8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40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6BF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4476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D46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D0E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C3B05"/>
    <w:multiLevelType w:val="multilevel"/>
    <w:tmpl w:val="3C6C67A2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7894261"/>
    <w:multiLevelType w:val="hybridMultilevel"/>
    <w:tmpl w:val="3D0EB188"/>
    <w:lvl w:ilvl="0" w:tplc="216A2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7400A"/>
    <w:multiLevelType w:val="hybridMultilevel"/>
    <w:tmpl w:val="08282FA4"/>
    <w:lvl w:ilvl="0" w:tplc="EE4A141E">
      <w:start w:val="1"/>
      <w:numFmt w:val="decimal"/>
      <w:lvlText w:val="%1."/>
      <w:lvlJc w:val="left"/>
      <w:pPr>
        <w:ind w:left="1571" w:hanging="360"/>
      </w:pPr>
    </w:lvl>
    <w:lvl w:ilvl="1" w:tplc="0C070019" w:tentative="1">
      <w:start w:val="1"/>
      <w:numFmt w:val="lowerLetter"/>
      <w:lvlText w:val="%2."/>
      <w:lvlJc w:val="left"/>
      <w:pPr>
        <w:ind w:left="2291" w:hanging="360"/>
      </w:pPr>
    </w:lvl>
    <w:lvl w:ilvl="2" w:tplc="0C07001B" w:tentative="1">
      <w:start w:val="1"/>
      <w:numFmt w:val="lowerRoman"/>
      <w:lvlText w:val="%3."/>
      <w:lvlJc w:val="right"/>
      <w:pPr>
        <w:ind w:left="3011" w:hanging="180"/>
      </w:pPr>
    </w:lvl>
    <w:lvl w:ilvl="3" w:tplc="0C07000F" w:tentative="1">
      <w:start w:val="1"/>
      <w:numFmt w:val="decimal"/>
      <w:lvlText w:val="%4."/>
      <w:lvlJc w:val="left"/>
      <w:pPr>
        <w:ind w:left="3731" w:hanging="360"/>
      </w:pPr>
    </w:lvl>
    <w:lvl w:ilvl="4" w:tplc="0C070019" w:tentative="1">
      <w:start w:val="1"/>
      <w:numFmt w:val="lowerLetter"/>
      <w:lvlText w:val="%5."/>
      <w:lvlJc w:val="left"/>
      <w:pPr>
        <w:ind w:left="4451" w:hanging="360"/>
      </w:pPr>
    </w:lvl>
    <w:lvl w:ilvl="5" w:tplc="0C07001B" w:tentative="1">
      <w:start w:val="1"/>
      <w:numFmt w:val="lowerRoman"/>
      <w:lvlText w:val="%6."/>
      <w:lvlJc w:val="right"/>
      <w:pPr>
        <w:ind w:left="5171" w:hanging="180"/>
      </w:pPr>
    </w:lvl>
    <w:lvl w:ilvl="6" w:tplc="0C07000F" w:tentative="1">
      <w:start w:val="1"/>
      <w:numFmt w:val="decimal"/>
      <w:lvlText w:val="%7."/>
      <w:lvlJc w:val="left"/>
      <w:pPr>
        <w:ind w:left="5891" w:hanging="360"/>
      </w:pPr>
    </w:lvl>
    <w:lvl w:ilvl="7" w:tplc="0C070019" w:tentative="1">
      <w:start w:val="1"/>
      <w:numFmt w:val="lowerLetter"/>
      <w:lvlText w:val="%8."/>
      <w:lvlJc w:val="left"/>
      <w:pPr>
        <w:ind w:left="6611" w:hanging="360"/>
      </w:pPr>
    </w:lvl>
    <w:lvl w:ilvl="8" w:tplc="0C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8814AA7"/>
    <w:multiLevelType w:val="hybridMultilevel"/>
    <w:tmpl w:val="A6DCB4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37B6A"/>
    <w:multiLevelType w:val="hybridMultilevel"/>
    <w:tmpl w:val="E0D4DA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6148C"/>
    <w:multiLevelType w:val="multilevel"/>
    <w:tmpl w:val="917A6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0756EFD"/>
    <w:multiLevelType w:val="multilevel"/>
    <w:tmpl w:val="BC34C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D7244C"/>
    <w:multiLevelType w:val="multilevel"/>
    <w:tmpl w:val="F710E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3E071BB"/>
    <w:multiLevelType w:val="multilevel"/>
    <w:tmpl w:val="E214C7DA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59F03D3"/>
    <w:multiLevelType w:val="hybridMultilevel"/>
    <w:tmpl w:val="BC3E14E4"/>
    <w:lvl w:ilvl="0" w:tplc="B656852C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32691"/>
    <w:multiLevelType w:val="multilevel"/>
    <w:tmpl w:val="58BA674A"/>
    <w:styleLink w:val="FHListe1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E5231"/>
    <w:multiLevelType w:val="hybridMultilevel"/>
    <w:tmpl w:val="BC3E14E4"/>
    <w:lvl w:ilvl="0" w:tplc="B656852C">
      <w:start w:val="1"/>
      <w:numFmt w:val="bullet"/>
      <w:pStyle w:val="FHListeneinzugEbene1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B528E"/>
    <w:multiLevelType w:val="hybridMultilevel"/>
    <w:tmpl w:val="7BC6CB52"/>
    <w:lvl w:ilvl="0" w:tplc="9C3ACBB8">
      <w:start w:val="1"/>
      <w:numFmt w:val="lowerLetter"/>
      <w:lvlText w:val="%1)"/>
      <w:lvlJc w:val="left"/>
      <w:pPr>
        <w:ind w:left="3945" w:hanging="360"/>
      </w:pPr>
      <w:rPr>
        <w:rFonts w:hint="default"/>
        <w:vertAlign w:val="superscript"/>
      </w:rPr>
    </w:lvl>
    <w:lvl w:ilvl="1" w:tplc="0C070019" w:tentative="1">
      <w:start w:val="1"/>
      <w:numFmt w:val="lowerLetter"/>
      <w:lvlText w:val="%2."/>
      <w:lvlJc w:val="left"/>
      <w:pPr>
        <w:ind w:left="4665" w:hanging="360"/>
      </w:pPr>
    </w:lvl>
    <w:lvl w:ilvl="2" w:tplc="0C07001B" w:tentative="1">
      <w:start w:val="1"/>
      <w:numFmt w:val="lowerRoman"/>
      <w:lvlText w:val="%3."/>
      <w:lvlJc w:val="right"/>
      <w:pPr>
        <w:ind w:left="5385" w:hanging="180"/>
      </w:pPr>
    </w:lvl>
    <w:lvl w:ilvl="3" w:tplc="0C07000F" w:tentative="1">
      <w:start w:val="1"/>
      <w:numFmt w:val="decimal"/>
      <w:lvlText w:val="%4."/>
      <w:lvlJc w:val="left"/>
      <w:pPr>
        <w:ind w:left="6105" w:hanging="360"/>
      </w:pPr>
    </w:lvl>
    <w:lvl w:ilvl="4" w:tplc="0C070019" w:tentative="1">
      <w:start w:val="1"/>
      <w:numFmt w:val="lowerLetter"/>
      <w:lvlText w:val="%5."/>
      <w:lvlJc w:val="left"/>
      <w:pPr>
        <w:ind w:left="6825" w:hanging="360"/>
      </w:pPr>
    </w:lvl>
    <w:lvl w:ilvl="5" w:tplc="0C07001B" w:tentative="1">
      <w:start w:val="1"/>
      <w:numFmt w:val="lowerRoman"/>
      <w:lvlText w:val="%6."/>
      <w:lvlJc w:val="right"/>
      <w:pPr>
        <w:ind w:left="7545" w:hanging="180"/>
      </w:pPr>
    </w:lvl>
    <w:lvl w:ilvl="6" w:tplc="0C07000F" w:tentative="1">
      <w:start w:val="1"/>
      <w:numFmt w:val="decimal"/>
      <w:lvlText w:val="%7."/>
      <w:lvlJc w:val="left"/>
      <w:pPr>
        <w:ind w:left="8265" w:hanging="360"/>
      </w:pPr>
    </w:lvl>
    <w:lvl w:ilvl="7" w:tplc="0C070019" w:tentative="1">
      <w:start w:val="1"/>
      <w:numFmt w:val="lowerLetter"/>
      <w:lvlText w:val="%8."/>
      <w:lvlJc w:val="left"/>
      <w:pPr>
        <w:ind w:left="8985" w:hanging="360"/>
      </w:pPr>
    </w:lvl>
    <w:lvl w:ilvl="8" w:tplc="0C07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23" w15:restartNumberingAfterBreak="0">
    <w:nsid w:val="38F72A2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2130782"/>
    <w:multiLevelType w:val="multilevel"/>
    <w:tmpl w:val="332A4B8E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98"/>
        </w:tabs>
        <w:ind w:left="2098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B3E40CD"/>
    <w:multiLevelType w:val="multilevel"/>
    <w:tmpl w:val="E076980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CC02688"/>
    <w:multiLevelType w:val="multilevel"/>
    <w:tmpl w:val="498A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33A2949"/>
    <w:multiLevelType w:val="multilevel"/>
    <w:tmpl w:val="222C6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EFF2470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13A2F28"/>
    <w:multiLevelType w:val="multilevel"/>
    <w:tmpl w:val="761CB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35F7F5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2460AF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2" w15:restartNumberingAfterBreak="0">
    <w:nsid w:val="71D132A3"/>
    <w:multiLevelType w:val="multilevel"/>
    <w:tmpl w:val="867E15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33F003A"/>
    <w:multiLevelType w:val="multilevel"/>
    <w:tmpl w:val="61D6AC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3955EEA"/>
    <w:multiLevelType w:val="multilevel"/>
    <w:tmpl w:val="E13A2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52A23A7"/>
    <w:multiLevelType w:val="multilevel"/>
    <w:tmpl w:val="BFD4DB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758F3398"/>
    <w:multiLevelType w:val="multilevel"/>
    <w:tmpl w:val="D8B8882C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EE8546E"/>
    <w:multiLevelType w:val="hybridMultilevel"/>
    <w:tmpl w:val="D53842B6"/>
    <w:lvl w:ilvl="0" w:tplc="2C4A7C0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6"/>
  </w:num>
  <w:num w:numId="13">
    <w:abstractNumId w:val="29"/>
  </w:num>
  <w:num w:numId="14">
    <w:abstractNumId w:val="34"/>
  </w:num>
  <w:num w:numId="15">
    <w:abstractNumId w:val="24"/>
  </w:num>
  <w:num w:numId="16">
    <w:abstractNumId w:val="27"/>
  </w:num>
  <w:num w:numId="17">
    <w:abstractNumId w:val="30"/>
  </w:num>
  <w:num w:numId="18">
    <w:abstractNumId w:val="31"/>
  </w:num>
  <w:num w:numId="19">
    <w:abstractNumId w:val="23"/>
  </w:num>
  <w:num w:numId="20">
    <w:abstractNumId w:val="14"/>
  </w:num>
  <w:num w:numId="21">
    <w:abstractNumId w:val="33"/>
  </w:num>
  <w:num w:numId="22">
    <w:abstractNumId w:val="35"/>
  </w:num>
  <w:num w:numId="23">
    <w:abstractNumId w:val="36"/>
  </w:num>
  <w:num w:numId="24">
    <w:abstractNumId w:val="10"/>
  </w:num>
  <w:num w:numId="25">
    <w:abstractNumId w:val="18"/>
  </w:num>
  <w:num w:numId="26">
    <w:abstractNumId w:val="25"/>
  </w:num>
  <w:num w:numId="27">
    <w:abstractNumId w:val="11"/>
  </w:num>
  <w:num w:numId="28">
    <w:abstractNumId w:val="11"/>
  </w:num>
  <w:num w:numId="29">
    <w:abstractNumId w:val="16"/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2"/>
  </w:num>
  <w:num w:numId="35">
    <w:abstractNumId w:val="32"/>
  </w:num>
  <w:num w:numId="36">
    <w:abstractNumId w:val="22"/>
  </w:num>
  <w:num w:numId="37">
    <w:abstractNumId w:val="21"/>
  </w:num>
  <w:num w:numId="38">
    <w:abstractNumId w:val="20"/>
  </w:num>
  <w:num w:numId="39">
    <w:abstractNumId w:val="19"/>
  </w:num>
  <w:num w:numId="40">
    <w:abstractNumId w:val="13"/>
  </w:num>
  <w:num w:numId="41">
    <w:abstractNumId w:val="3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7E"/>
    <w:rsid w:val="00011CDD"/>
    <w:rsid w:val="00020C76"/>
    <w:rsid w:val="00021570"/>
    <w:rsid w:val="00031E46"/>
    <w:rsid w:val="000325C6"/>
    <w:rsid w:val="0003698E"/>
    <w:rsid w:val="00045C72"/>
    <w:rsid w:val="00055D42"/>
    <w:rsid w:val="0005721B"/>
    <w:rsid w:val="000573AD"/>
    <w:rsid w:val="0006595E"/>
    <w:rsid w:val="00066F73"/>
    <w:rsid w:val="000733C6"/>
    <w:rsid w:val="00074243"/>
    <w:rsid w:val="00080572"/>
    <w:rsid w:val="00085F73"/>
    <w:rsid w:val="000860F3"/>
    <w:rsid w:val="00086A80"/>
    <w:rsid w:val="00087952"/>
    <w:rsid w:val="000A3588"/>
    <w:rsid w:val="000B54DE"/>
    <w:rsid w:val="000B6019"/>
    <w:rsid w:val="000D2512"/>
    <w:rsid w:val="000F44FC"/>
    <w:rsid w:val="000F5AA6"/>
    <w:rsid w:val="00101215"/>
    <w:rsid w:val="00101E7C"/>
    <w:rsid w:val="001150C3"/>
    <w:rsid w:val="00117AC5"/>
    <w:rsid w:val="00121426"/>
    <w:rsid w:val="001306C9"/>
    <w:rsid w:val="0013149F"/>
    <w:rsid w:val="00131E9C"/>
    <w:rsid w:val="00135670"/>
    <w:rsid w:val="00140021"/>
    <w:rsid w:val="0014398D"/>
    <w:rsid w:val="00144FBA"/>
    <w:rsid w:val="00151056"/>
    <w:rsid w:val="00160AEF"/>
    <w:rsid w:val="00164B21"/>
    <w:rsid w:val="00183CE2"/>
    <w:rsid w:val="001A0385"/>
    <w:rsid w:val="001A2949"/>
    <w:rsid w:val="001A7FA2"/>
    <w:rsid w:val="001B0AD9"/>
    <w:rsid w:val="001B1C99"/>
    <w:rsid w:val="001B7918"/>
    <w:rsid w:val="001C0918"/>
    <w:rsid w:val="001C0E74"/>
    <w:rsid w:val="001C3731"/>
    <w:rsid w:val="001C637F"/>
    <w:rsid w:val="001E5BDF"/>
    <w:rsid w:val="001F183B"/>
    <w:rsid w:val="001F52F6"/>
    <w:rsid w:val="001F62B0"/>
    <w:rsid w:val="00214973"/>
    <w:rsid w:val="00216641"/>
    <w:rsid w:val="002178DE"/>
    <w:rsid w:val="00220468"/>
    <w:rsid w:val="00225A4B"/>
    <w:rsid w:val="00230547"/>
    <w:rsid w:val="00231968"/>
    <w:rsid w:val="002409FD"/>
    <w:rsid w:val="002421BA"/>
    <w:rsid w:val="00251E0B"/>
    <w:rsid w:val="0026664A"/>
    <w:rsid w:val="00267B5F"/>
    <w:rsid w:val="00267FF4"/>
    <w:rsid w:val="00283795"/>
    <w:rsid w:val="00293218"/>
    <w:rsid w:val="00293B2D"/>
    <w:rsid w:val="002A7EF1"/>
    <w:rsid w:val="002B3292"/>
    <w:rsid w:val="002B54C3"/>
    <w:rsid w:val="002C4FA5"/>
    <w:rsid w:val="002C6325"/>
    <w:rsid w:val="002C6577"/>
    <w:rsid w:val="002C663D"/>
    <w:rsid w:val="002D2E9B"/>
    <w:rsid w:val="002D4000"/>
    <w:rsid w:val="002E0F06"/>
    <w:rsid w:val="002F5E23"/>
    <w:rsid w:val="00300E49"/>
    <w:rsid w:val="00313F31"/>
    <w:rsid w:val="00314B02"/>
    <w:rsid w:val="00321C33"/>
    <w:rsid w:val="003225C9"/>
    <w:rsid w:val="003245B2"/>
    <w:rsid w:val="00324F82"/>
    <w:rsid w:val="00326800"/>
    <w:rsid w:val="00326C2B"/>
    <w:rsid w:val="00332B23"/>
    <w:rsid w:val="0034770A"/>
    <w:rsid w:val="00351200"/>
    <w:rsid w:val="00352F8C"/>
    <w:rsid w:val="003570B2"/>
    <w:rsid w:val="003610A3"/>
    <w:rsid w:val="0036639D"/>
    <w:rsid w:val="003731E3"/>
    <w:rsid w:val="003744FC"/>
    <w:rsid w:val="00374C2C"/>
    <w:rsid w:val="0037720B"/>
    <w:rsid w:val="00384053"/>
    <w:rsid w:val="00392547"/>
    <w:rsid w:val="00393744"/>
    <w:rsid w:val="003A26CA"/>
    <w:rsid w:val="003A649A"/>
    <w:rsid w:val="003D2070"/>
    <w:rsid w:val="003D5224"/>
    <w:rsid w:val="003D68EA"/>
    <w:rsid w:val="003F16A6"/>
    <w:rsid w:val="003F3D2B"/>
    <w:rsid w:val="003F3F33"/>
    <w:rsid w:val="004033DE"/>
    <w:rsid w:val="00413144"/>
    <w:rsid w:val="00421AE9"/>
    <w:rsid w:val="0042404D"/>
    <w:rsid w:val="00426400"/>
    <w:rsid w:val="0044138A"/>
    <w:rsid w:val="00443E8A"/>
    <w:rsid w:val="004448B0"/>
    <w:rsid w:val="00456DC6"/>
    <w:rsid w:val="00462BC1"/>
    <w:rsid w:val="00466A9E"/>
    <w:rsid w:val="00467B76"/>
    <w:rsid w:val="00473FF6"/>
    <w:rsid w:val="00477E07"/>
    <w:rsid w:val="004930B8"/>
    <w:rsid w:val="00495A27"/>
    <w:rsid w:val="00495CC0"/>
    <w:rsid w:val="0049618D"/>
    <w:rsid w:val="004970AE"/>
    <w:rsid w:val="004A2141"/>
    <w:rsid w:val="004A36FE"/>
    <w:rsid w:val="004A4642"/>
    <w:rsid w:val="004A570B"/>
    <w:rsid w:val="004B7AEC"/>
    <w:rsid w:val="004C5221"/>
    <w:rsid w:val="004D7034"/>
    <w:rsid w:val="004E2FE2"/>
    <w:rsid w:val="004F226D"/>
    <w:rsid w:val="00506F93"/>
    <w:rsid w:val="005148CD"/>
    <w:rsid w:val="005166AF"/>
    <w:rsid w:val="00523DBC"/>
    <w:rsid w:val="00530714"/>
    <w:rsid w:val="00530E00"/>
    <w:rsid w:val="00531059"/>
    <w:rsid w:val="00532D8C"/>
    <w:rsid w:val="00534062"/>
    <w:rsid w:val="005342C4"/>
    <w:rsid w:val="00534482"/>
    <w:rsid w:val="00552638"/>
    <w:rsid w:val="00556D5F"/>
    <w:rsid w:val="0056569F"/>
    <w:rsid w:val="0056719F"/>
    <w:rsid w:val="00571486"/>
    <w:rsid w:val="00581F4F"/>
    <w:rsid w:val="00587E86"/>
    <w:rsid w:val="00595437"/>
    <w:rsid w:val="00597FB3"/>
    <w:rsid w:val="005A7A8C"/>
    <w:rsid w:val="005B2C21"/>
    <w:rsid w:val="005B4CF2"/>
    <w:rsid w:val="005C6FCF"/>
    <w:rsid w:val="005D2FC1"/>
    <w:rsid w:val="005D55A1"/>
    <w:rsid w:val="005D56F8"/>
    <w:rsid w:val="005D63E3"/>
    <w:rsid w:val="005D7043"/>
    <w:rsid w:val="005E40C8"/>
    <w:rsid w:val="005E7DA4"/>
    <w:rsid w:val="00600438"/>
    <w:rsid w:val="00600AB1"/>
    <w:rsid w:val="00600BB7"/>
    <w:rsid w:val="006074D9"/>
    <w:rsid w:val="00612A40"/>
    <w:rsid w:val="006161AF"/>
    <w:rsid w:val="00622C61"/>
    <w:rsid w:val="00624070"/>
    <w:rsid w:val="00635990"/>
    <w:rsid w:val="00637D18"/>
    <w:rsid w:val="00651454"/>
    <w:rsid w:val="0065750C"/>
    <w:rsid w:val="00662326"/>
    <w:rsid w:val="00666337"/>
    <w:rsid w:val="006724BB"/>
    <w:rsid w:val="006765C3"/>
    <w:rsid w:val="006A2FC8"/>
    <w:rsid w:val="006A3D14"/>
    <w:rsid w:val="006B0F58"/>
    <w:rsid w:val="006B464C"/>
    <w:rsid w:val="006B5A52"/>
    <w:rsid w:val="006C7644"/>
    <w:rsid w:val="006D059D"/>
    <w:rsid w:val="006E2F30"/>
    <w:rsid w:val="006E538D"/>
    <w:rsid w:val="006E7023"/>
    <w:rsid w:val="006F3F94"/>
    <w:rsid w:val="00701321"/>
    <w:rsid w:val="0071128F"/>
    <w:rsid w:val="0071735E"/>
    <w:rsid w:val="00717B43"/>
    <w:rsid w:val="00724036"/>
    <w:rsid w:val="007276E4"/>
    <w:rsid w:val="0073462C"/>
    <w:rsid w:val="007506E9"/>
    <w:rsid w:val="00750C1F"/>
    <w:rsid w:val="00755994"/>
    <w:rsid w:val="007609C4"/>
    <w:rsid w:val="007612FC"/>
    <w:rsid w:val="00767072"/>
    <w:rsid w:val="0077104F"/>
    <w:rsid w:val="00773EA6"/>
    <w:rsid w:val="00776AAD"/>
    <w:rsid w:val="00783D0A"/>
    <w:rsid w:val="007A2084"/>
    <w:rsid w:val="007A6AC6"/>
    <w:rsid w:val="007A7E60"/>
    <w:rsid w:val="007B0D22"/>
    <w:rsid w:val="007B1540"/>
    <w:rsid w:val="007B1541"/>
    <w:rsid w:val="007B3E6F"/>
    <w:rsid w:val="007C39B0"/>
    <w:rsid w:val="007C3B06"/>
    <w:rsid w:val="007C7751"/>
    <w:rsid w:val="007D5F71"/>
    <w:rsid w:val="007D6717"/>
    <w:rsid w:val="007E515A"/>
    <w:rsid w:val="007F3446"/>
    <w:rsid w:val="007F58F9"/>
    <w:rsid w:val="00802920"/>
    <w:rsid w:val="00817C55"/>
    <w:rsid w:val="00826346"/>
    <w:rsid w:val="00833370"/>
    <w:rsid w:val="00837DDF"/>
    <w:rsid w:val="00843A90"/>
    <w:rsid w:val="00843EB0"/>
    <w:rsid w:val="00845ED8"/>
    <w:rsid w:val="00846F31"/>
    <w:rsid w:val="00855AB1"/>
    <w:rsid w:val="00855F29"/>
    <w:rsid w:val="00860D3C"/>
    <w:rsid w:val="00870FBD"/>
    <w:rsid w:val="0087595D"/>
    <w:rsid w:val="00875F89"/>
    <w:rsid w:val="0088243B"/>
    <w:rsid w:val="008826D3"/>
    <w:rsid w:val="00886441"/>
    <w:rsid w:val="00892BFC"/>
    <w:rsid w:val="0089625D"/>
    <w:rsid w:val="008C06B4"/>
    <w:rsid w:val="008C4BF3"/>
    <w:rsid w:val="008E201E"/>
    <w:rsid w:val="008E21F9"/>
    <w:rsid w:val="008E4EF2"/>
    <w:rsid w:val="0091150D"/>
    <w:rsid w:val="00912AE5"/>
    <w:rsid w:val="00916B81"/>
    <w:rsid w:val="0092427F"/>
    <w:rsid w:val="009264B8"/>
    <w:rsid w:val="009271A3"/>
    <w:rsid w:val="0093199C"/>
    <w:rsid w:val="009352D9"/>
    <w:rsid w:val="00935EDF"/>
    <w:rsid w:val="00945F7C"/>
    <w:rsid w:val="009555AD"/>
    <w:rsid w:val="00962E28"/>
    <w:rsid w:val="00964D24"/>
    <w:rsid w:val="00965365"/>
    <w:rsid w:val="009656E6"/>
    <w:rsid w:val="00970B88"/>
    <w:rsid w:val="00970BF8"/>
    <w:rsid w:val="00974967"/>
    <w:rsid w:val="009756C4"/>
    <w:rsid w:val="0098377E"/>
    <w:rsid w:val="009A382F"/>
    <w:rsid w:val="009A4190"/>
    <w:rsid w:val="009B47BD"/>
    <w:rsid w:val="009B527E"/>
    <w:rsid w:val="009C3DD0"/>
    <w:rsid w:val="009C726F"/>
    <w:rsid w:val="009C72F6"/>
    <w:rsid w:val="009C7CFC"/>
    <w:rsid w:val="009D33FF"/>
    <w:rsid w:val="009D6F6F"/>
    <w:rsid w:val="009E1AD3"/>
    <w:rsid w:val="009E336B"/>
    <w:rsid w:val="009E607C"/>
    <w:rsid w:val="009F688E"/>
    <w:rsid w:val="009F7F9F"/>
    <w:rsid w:val="00A03102"/>
    <w:rsid w:val="00A06E46"/>
    <w:rsid w:val="00A0734E"/>
    <w:rsid w:val="00A1155C"/>
    <w:rsid w:val="00A16D38"/>
    <w:rsid w:val="00A23848"/>
    <w:rsid w:val="00A24861"/>
    <w:rsid w:val="00A2532F"/>
    <w:rsid w:val="00A34329"/>
    <w:rsid w:val="00A37855"/>
    <w:rsid w:val="00A405F4"/>
    <w:rsid w:val="00A43B15"/>
    <w:rsid w:val="00A44A9D"/>
    <w:rsid w:val="00A47294"/>
    <w:rsid w:val="00A52BEE"/>
    <w:rsid w:val="00A534FE"/>
    <w:rsid w:val="00A57D1E"/>
    <w:rsid w:val="00A6424D"/>
    <w:rsid w:val="00A70EE0"/>
    <w:rsid w:val="00A71FC5"/>
    <w:rsid w:val="00A75161"/>
    <w:rsid w:val="00A75B30"/>
    <w:rsid w:val="00A801BF"/>
    <w:rsid w:val="00A80D5D"/>
    <w:rsid w:val="00A80E49"/>
    <w:rsid w:val="00A8317E"/>
    <w:rsid w:val="00A84F15"/>
    <w:rsid w:val="00A8707E"/>
    <w:rsid w:val="00A87442"/>
    <w:rsid w:val="00A91BBC"/>
    <w:rsid w:val="00A92F26"/>
    <w:rsid w:val="00A94683"/>
    <w:rsid w:val="00A97369"/>
    <w:rsid w:val="00AA5398"/>
    <w:rsid w:val="00AB08EA"/>
    <w:rsid w:val="00AC14B1"/>
    <w:rsid w:val="00AC3F39"/>
    <w:rsid w:val="00AC5EC3"/>
    <w:rsid w:val="00AD0892"/>
    <w:rsid w:val="00AF2939"/>
    <w:rsid w:val="00B01A2A"/>
    <w:rsid w:val="00B022B1"/>
    <w:rsid w:val="00B02E54"/>
    <w:rsid w:val="00B12F81"/>
    <w:rsid w:val="00B146B6"/>
    <w:rsid w:val="00B17612"/>
    <w:rsid w:val="00B2006C"/>
    <w:rsid w:val="00B210D1"/>
    <w:rsid w:val="00B258A7"/>
    <w:rsid w:val="00B270AF"/>
    <w:rsid w:val="00B36E8D"/>
    <w:rsid w:val="00B412C5"/>
    <w:rsid w:val="00B41B1C"/>
    <w:rsid w:val="00B53259"/>
    <w:rsid w:val="00B53AB8"/>
    <w:rsid w:val="00B55589"/>
    <w:rsid w:val="00B55C41"/>
    <w:rsid w:val="00B55F7E"/>
    <w:rsid w:val="00B560C1"/>
    <w:rsid w:val="00B64358"/>
    <w:rsid w:val="00B73BAA"/>
    <w:rsid w:val="00B74E4C"/>
    <w:rsid w:val="00B977D1"/>
    <w:rsid w:val="00B97F4B"/>
    <w:rsid w:val="00BA0C0E"/>
    <w:rsid w:val="00BB2A88"/>
    <w:rsid w:val="00BC15F8"/>
    <w:rsid w:val="00BC3037"/>
    <w:rsid w:val="00BD54E5"/>
    <w:rsid w:val="00BE31C2"/>
    <w:rsid w:val="00BE45B0"/>
    <w:rsid w:val="00BF0420"/>
    <w:rsid w:val="00BF2E92"/>
    <w:rsid w:val="00BF47F6"/>
    <w:rsid w:val="00C03539"/>
    <w:rsid w:val="00C05054"/>
    <w:rsid w:val="00C05D2A"/>
    <w:rsid w:val="00C1428C"/>
    <w:rsid w:val="00C2716A"/>
    <w:rsid w:val="00C313F9"/>
    <w:rsid w:val="00C35F73"/>
    <w:rsid w:val="00C422DC"/>
    <w:rsid w:val="00C45866"/>
    <w:rsid w:val="00C52E20"/>
    <w:rsid w:val="00C56641"/>
    <w:rsid w:val="00C5739E"/>
    <w:rsid w:val="00C65E7E"/>
    <w:rsid w:val="00C82696"/>
    <w:rsid w:val="00C83522"/>
    <w:rsid w:val="00C85376"/>
    <w:rsid w:val="00C93D99"/>
    <w:rsid w:val="00C9467B"/>
    <w:rsid w:val="00CA0178"/>
    <w:rsid w:val="00CA166F"/>
    <w:rsid w:val="00CB2B0C"/>
    <w:rsid w:val="00CB4739"/>
    <w:rsid w:val="00CB54AC"/>
    <w:rsid w:val="00CB7E6A"/>
    <w:rsid w:val="00CB7E99"/>
    <w:rsid w:val="00CC146E"/>
    <w:rsid w:val="00CC5FFC"/>
    <w:rsid w:val="00CC682B"/>
    <w:rsid w:val="00CD0862"/>
    <w:rsid w:val="00CD2B2A"/>
    <w:rsid w:val="00CD3885"/>
    <w:rsid w:val="00CE5676"/>
    <w:rsid w:val="00CF0A74"/>
    <w:rsid w:val="00D04DE6"/>
    <w:rsid w:val="00D06C78"/>
    <w:rsid w:val="00D16433"/>
    <w:rsid w:val="00D175E5"/>
    <w:rsid w:val="00D313BF"/>
    <w:rsid w:val="00D343BA"/>
    <w:rsid w:val="00D35455"/>
    <w:rsid w:val="00D434B6"/>
    <w:rsid w:val="00D53513"/>
    <w:rsid w:val="00D540DE"/>
    <w:rsid w:val="00D7678D"/>
    <w:rsid w:val="00D903F4"/>
    <w:rsid w:val="00D9543A"/>
    <w:rsid w:val="00D958D4"/>
    <w:rsid w:val="00DA02EF"/>
    <w:rsid w:val="00DA4BB5"/>
    <w:rsid w:val="00DB0F34"/>
    <w:rsid w:val="00DB32A0"/>
    <w:rsid w:val="00DB5CBD"/>
    <w:rsid w:val="00DC0324"/>
    <w:rsid w:val="00DC0DCE"/>
    <w:rsid w:val="00DC1427"/>
    <w:rsid w:val="00DC23C9"/>
    <w:rsid w:val="00DD17F1"/>
    <w:rsid w:val="00DD251D"/>
    <w:rsid w:val="00DD288C"/>
    <w:rsid w:val="00DD6EC2"/>
    <w:rsid w:val="00DE6F8F"/>
    <w:rsid w:val="00DF3CB3"/>
    <w:rsid w:val="00DF4AAC"/>
    <w:rsid w:val="00E03D95"/>
    <w:rsid w:val="00E050FD"/>
    <w:rsid w:val="00E10B90"/>
    <w:rsid w:val="00E13DCC"/>
    <w:rsid w:val="00E22145"/>
    <w:rsid w:val="00E308C8"/>
    <w:rsid w:val="00E41B62"/>
    <w:rsid w:val="00E4248C"/>
    <w:rsid w:val="00E43F97"/>
    <w:rsid w:val="00E50D5F"/>
    <w:rsid w:val="00E57388"/>
    <w:rsid w:val="00E613A9"/>
    <w:rsid w:val="00E73070"/>
    <w:rsid w:val="00E73FAA"/>
    <w:rsid w:val="00E774E2"/>
    <w:rsid w:val="00E81FD4"/>
    <w:rsid w:val="00E87F04"/>
    <w:rsid w:val="00E92D2E"/>
    <w:rsid w:val="00E94018"/>
    <w:rsid w:val="00E945D3"/>
    <w:rsid w:val="00EA33CD"/>
    <w:rsid w:val="00EB68A3"/>
    <w:rsid w:val="00EC1482"/>
    <w:rsid w:val="00EC17AD"/>
    <w:rsid w:val="00EC6283"/>
    <w:rsid w:val="00EC6596"/>
    <w:rsid w:val="00ED0B75"/>
    <w:rsid w:val="00ED7DDF"/>
    <w:rsid w:val="00EE191A"/>
    <w:rsid w:val="00EE4714"/>
    <w:rsid w:val="00EE5A20"/>
    <w:rsid w:val="00EE5DAD"/>
    <w:rsid w:val="00EE7F4D"/>
    <w:rsid w:val="00EF2849"/>
    <w:rsid w:val="00EF5903"/>
    <w:rsid w:val="00EF5F2B"/>
    <w:rsid w:val="00EF6F2E"/>
    <w:rsid w:val="00F061FB"/>
    <w:rsid w:val="00F11928"/>
    <w:rsid w:val="00F3239A"/>
    <w:rsid w:val="00F35F55"/>
    <w:rsid w:val="00F43565"/>
    <w:rsid w:val="00F444C2"/>
    <w:rsid w:val="00F46EAE"/>
    <w:rsid w:val="00F55B51"/>
    <w:rsid w:val="00F80220"/>
    <w:rsid w:val="00F80414"/>
    <w:rsid w:val="00F81696"/>
    <w:rsid w:val="00F82B8E"/>
    <w:rsid w:val="00F83CAF"/>
    <w:rsid w:val="00F940D2"/>
    <w:rsid w:val="00F94414"/>
    <w:rsid w:val="00F94616"/>
    <w:rsid w:val="00FB23E5"/>
    <w:rsid w:val="00FB2C28"/>
    <w:rsid w:val="00FC0FFB"/>
    <w:rsid w:val="00FC3A0D"/>
    <w:rsid w:val="00FD032E"/>
    <w:rsid w:val="00FD2925"/>
    <w:rsid w:val="00FD41E4"/>
    <w:rsid w:val="00FE0C83"/>
    <w:rsid w:val="00FE155F"/>
    <w:rsid w:val="00FE213E"/>
    <w:rsid w:val="00FE23A2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docId w15:val="{96C760A1-7CF0-4946-87DF-5D2C93E7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29"/>
    <w:lsdException w:name="List 2" w:semiHidden="1" w:unhideWhenUsed="1"/>
    <w:lsdException w:name="List 3" w:semiHidden="1" w:unhideWhenUsed="1"/>
    <w:lsdException w:name="List 4" w:uiPriority="29"/>
    <w:lsdException w:name="List 5" w:uiPriority="2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9" w:qFormat="1"/>
    <w:lsdException w:name="Salutation" w:uiPriority="29"/>
    <w:lsdException w:name="Date" w:uiPriority="29"/>
    <w:lsdException w:name="Body Text First Indent" w:uiPriority="2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9" w:qFormat="1"/>
    <w:lsdException w:name="Emphasis" w:uiPriority="2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HStandard"/>
    <w:qFormat/>
    <w:rsid w:val="00846F31"/>
    <w:pPr>
      <w:spacing w:before="120" w:after="120" w:line="320" w:lineRule="exact"/>
      <w:jc w:val="both"/>
    </w:pPr>
    <w:rPr>
      <w:rFonts w:ascii="Book Antiqua" w:hAnsi="Book Antiqua"/>
      <w:sz w:val="24"/>
      <w:szCs w:val="24"/>
      <w:lang w:val="de-DE" w:eastAsia="de-DE"/>
    </w:rPr>
  </w:style>
  <w:style w:type="paragraph" w:styleId="berschrift1">
    <w:name w:val="heading 1"/>
    <w:aliases w:val="FH Überschrift 1"/>
    <w:basedOn w:val="FHStandard"/>
    <w:next w:val="FHStandard"/>
    <w:link w:val="berschrift1Zchn"/>
    <w:uiPriority w:val="1"/>
    <w:qFormat/>
    <w:rsid w:val="00600438"/>
    <w:pPr>
      <w:keepNext/>
      <w:pageBreakBefore/>
      <w:numPr>
        <w:numId w:val="15"/>
      </w:numPr>
      <w:spacing w:before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aliases w:val="FH Überschrift 2"/>
    <w:basedOn w:val="berschrift1"/>
    <w:next w:val="FHStandard"/>
    <w:link w:val="berschrift2Zchn"/>
    <w:uiPriority w:val="1"/>
    <w:qFormat/>
    <w:rsid w:val="00600438"/>
    <w:pPr>
      <w:pageBreakBefore w:val="0"/>
      <w:numPr>
        <w:ilvl w:val="1"/>
      </w:numPr>
      <w:ind w:left="964" w:hanging="964"/>
      <w:outlineLvl w:val="1"/>
    </w:pPr>
    <w:rPr>
      <w:bCs w:val="0"/>
      <w:iCs/>
      <w:sz w:val="28"/>
      <w:szCs w:val="28"/>
    </w:rPr>
  </w:style>
  <w:style w:type="paragraph" w:styleId="berschrift3">
    <w:name w:val="heading 3"/>
    <w:aliases w:val="FH Überschrift 3"/>
    <w:basedOn w:val="berschrift2"/>
    <w:next w:val="FHStandard"/>
    <w:uiPriority w:val="1"/>
    <w:qFormat/>
    <w:rsid w:val="00600438"/>
    <w:pPr>
      <w:numPr>
        <w:ilvl w:val="2"/>
      </w:numPr>
      <w:tabs>
        <w:tab w:val="clear" w:pos="1418"/>
      </w:tabs>
      <w:ind w:left="964" w:hanging="964"/>
      <w:outlineLvl w:val="2"/>
    </w:pPr>
    <w:rPr>
      <w:bCs/>
      <w:szCs w:val="26"/>
    </w:rPr>
  </w:style>
  <w:style w:type="paragraph" w:styleId="berschrift4">
    <w:name w:val="heading 4"/>
    <w:aliases w:val="FH Überschrift 4"/>
    <w:basedOn w:val="berschrift3"/>
    <w:next w:val="FHStandard"/>
    <w:uiPriority w:val="1"/>
    <w:qFormat/>
    <w:rsid w:val="00600438"/>
    <w:pPr>
      <w:numPr>
        <w:ilvl w:val="3"/>
      </w:numPr>
      <w:tabs>
        <w:tab w:val="clear" w:pos="864"/>
      </w:tabs>
      <w:ind w:left="964" w:hanging="964"/>
      <w:outlineLvl w:val="3"/>
    </w:pPr>
    <w:rPr>
      <w:bCs w:val="0"/>
      <w:sz w:val="26"/>
      <w:szCs w:val="28"/>
    </w:rPr>
  </w:style>
  <w:style w:type="paragraph" w:styleId="berschrift5">
    <w:name w:val="heading 5"/>
    <w:basedOn w:val="Standard"/>
    <w:next w:val="Standard"/>
    <w:autoRedefine/>
    <w:semiHidden/>
    <w:qFormat/>
    <w:rsid w:val="00B64358"/>
    <w:pPr>
      <w:numPr>
        <w:ilvl w:val="4"/>
        <w:numId w:val="15"/>
      </w:numPr>
      <w:spacing w:before="240" w:after="60" w:line="288" w:lineRule="auto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semiHidden/>
    <w:qFormat/>
    <w:rsid w:val="00A92F26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semiHidden/>
    <w:qFormat/>
    <w:rsid w:val="00A92F26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semiHidden/>
    <w:qFormat/>
    <w:rsid w:val="00A92F26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semiHidden/>
    <w:qFormat/>
    <w:rsid w:val="00A92F26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HStandard">
    <w:name w:val="FH Standard"/>
    <w:basedOn w:val="Standard"/>
    <w:link w:val="FHStandardZchn"/>
    <w:uiPriority w:val="1"/>
    <w:qFormat/>
    <w:rsid w:val="00384053"/>
    <w:pPr>
      <w:tabs>
        <w:tab w:val="left" w:pos="2268"/>
        <w:tab w:val="left" w:pos="3686"/>
      </w:tabs>
    </w:pPr>
  </w:style>
  <w:style w:type="character" w:customStyle="1" w:styleId="FHStandardZchn">
    <w:name w:val="FH Standard Zchn"/>
    <w:basedOn w:val="Absatz-Standardschriftart"/>
    <w:link w:val="FHStandard"/>
    <w:uiPriority w:val="1"/>
    <w:rsid w:val="00846F31"/>
    <w:rPr>
      <w:rFonts w:ascii="Book Antiqua" w:hAnsi="Book Antiqua"/>
      <w:sz w:val="24"/>
      <w:szCs w:val="24"/>
      <w:lang w:val="de-DE" w:eastAsia="de-DE"/>
    </w:rPr>
  </w:style>
  <w:style w:type="character" w:customStyle="1" w:styleId="berschrift2Zchn">
    <w:name w:val="Überschrift 2 Zchn"/>
    <w:aliases w:val="FH Überschrift 2 Zchn"/>
    <w:basedOn w:val="Absatz-Standardschriftart"/>
    <w:link w:val="berschrift2"/>
    <w:uiPriority w:val="1"/>
    <w:rsid w:val="00846F31"/>
    <w:rPr>
      <w:rFonts w:ascii="Book Antiqua" w:hAnsi="Book Antiqua" w:cs="Arial"/>
      <w:b/>
      <w:iCs/>
      <w:kern w:val="32"/>
      <w:sz w:val="28"/>
      <w:szCs w:val="28"/>
      <w:lang w:val="de-DE" w:eastAsia="de-DE"/>
    </w:rPr>
  </w:style>
  <w:style w:type="paragraph" w:styleId="Fuzeile">
    <w:name w:val="footer"/>
    <w:basedOn w:val="Standard"/>
    <w:autoRedefine/>
    <w:semiHidden/>
    <w:rsid w:val="00E613A9"/>
    <w:pPr>
      <w:tabs>
        <w:tab w:val="center" w:pos="4536"/>
        <w:tab w:val="right" w:pos="9072"/>
      </w:tabs>
      <w:spacing w:before="0" w:line="288" w:lineRule="auto"/>
      <w:jc w:val="left"/>
    </w:pPr>
    <w:rPr>
      <w:noProof/>
      <w:sz w:val="20"/>
      <w:szCs w:val="20"/>
      <w:lang w:val="en-GB"/>
    </w:rPr>
  </w:style>
  <w:style w:type="character" w:styleId="Seitenzahl">
    <w:name w:val="page number"/>
    <w:basedOn w:val="Absatz-Standardschriftart"/>
    <w:semiHidden/>
    <w:rsid w:val="00600BB7"/>
    <w:rPr>
      <w:rFonts w:ascii="Tahoma" w:hAnsi="Tahoma"/>
    </w:rPr>
  </w:style>
  <w:style w:type="paragraph" w:styleId="Kopfzeile">
    <w:name w:val="header"/>
    <w:basedOn w:val="Standard"/>
    <w:semiHidden/>
    <w:rsid w:val="00945F7C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semiHidden/>
    <w:rsid w:val="00231968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724036"/>
    <w:rPr>
      <w:rFonts w:ascii="Times New Roman" w:hAnsi="Times New Roman"/>
    </w:rPr>
  </w:style>
  <w:style w:type="character" w:styleId="Kommentarzeichen">
    <w:name w:val="annotation reference"/>
    <w:basedOn w:val="Absatz-Standardschriftart"/>
    <w:semiHidden/>
    <w:rsid w:val="00724036"/>
    <w:rPr>
      <w:sz w:val="16"/>
      <w:szCs w:val="16"/>
    </w:rPr>
  </w:style>
  <w:style w:type="paragraph" w:styleId="Kommentartext">
    <w:name w:val="annotation text"/>
    <w:basedOn w:val="Standard"/>
    <w:semiHidden/>
    <w:rsid w:val="00724036"/>
    <w:rPr>
      <w:rFonts w:ascii="Times New Roman" w:hAnsi="Times New Roman"/>
      <w:sz w:val="20"/>
      <w:szCs w:val="20"/>
    </w:rPr>
  </w:style>
  <w:style w:type="paragraph" w:styleId="Sprechblasentext">
    <w:name w:val="Balloon Text"/>
    <w:basedOn w:val="Standard"/>
    <w:semiHidden/>
    <w:rsid w:val="00724036"/>
    <w:rPr>
      <w:rFonts w:cs="Tahoma"/>
      <w:sz w:val="16"/>
      <w:szCs w:val="16"/>
    </w:rPr>
  </w:style>
  <w:style w:type="paragraph" w:customStyle="1" w:styleId="FHTabelleAbbildungFormel">
    <w:name w:val="FH Tabelle_Abbildung_Formel"/>
    <w:basedOn w:val="FHStandard"/>
    <w:next w:val="FHStandard"/>
    <w:autoRedefine/>
    <w:uiPriority w:val="6"/>
    <w:rsid w:val="009D33FF"/>
    <w:pPr>
      <w:keepNext/>
      <w:spacing w:before="60" w:after="60" w:line="280" w:lineRule="exact"/>
      <w:jc w:val="left"/>
    </w:pPr>
    <w:rPr>
      <w:color w:val="000000" w:themeColor="text1"/>
      <w:sz w:val="20"/>
    </w:rPr>
  </w:style>
  <w:style w:type="paragraph" w:customStyle="1" w:styleId="Literaturverweis">
    <w:name w:val="Literaturverweis"/>
    <w:basedOn w:val="Standard"/>
    <w:link w:val="LiteraturverweisChar"/>
    <w:autoRedefine/>
    <w:semiHidden/>
    <w:rsid w:val="00B64358"/>
    <w:pPr>
      <w:tabs>
        <w:tab w:val="right" w:pos="748"/>
      </w:tabs>
      <w:spacing w:before="0" w:line="288" w:lineRule="auto"/>
      <w:ind w:left="567" w:hanging="567"/>
    </w:pPr>
    <w:rPr>
      <w:smallCaps/>
    </w:rPr>
  </w:style>
  <w:style w:type="character" w:customStyle="1" w:styleId="LiteraturverweisChar">
    <w:name w:val="Literaturverweis Char"/>
    <w:basedOn w:val="Absatz-Standardschriftart"/>
    <w:link w:val="Literaturverweis"/>
    <w:rsid w:val="00B64358"/>
    <w:rPr>
      <w:rFonts w:ascii="Tahoma" w:hAnsi="Tahoma"/>
      <w:smallCaps/>
      <w:sz w:val="24"/>
      <w:szCs w:val="24"/>
      <w:lang w:val="de-DE" w:eastAsia="de-DE" w:bidi="ar-SA"/>
    </w:rPr>
  </w:style>
  <w:style w:type="paragraph" w:styleId="Literaturverzeichnis">
    <w:name w:val="Bibliography"/>
    <w:basedOn w:val="Standard"/>
    <w:semiHidden/>
    <w:rsid w:val="00B64358"/>
    <w:pPr>
      <w:tabs>
        <w:tab w:val="left" w:pos="748"/>
      </w:tabs>
      <w:spacing w:before="0" w:line="288" w:lineRule="auto"/>
      <w:ind w:left="567" w:hanging="567"/>
    </w:pPr>
  </w:style>
  <w:style w:type="paragraph" w:styleId="Abbildungsverzeichnis">
    <w:name w:val="table of figures"/>
    <w:aliases w:val="FH Abbildungsverzeichnis Textblock"/>
    <w:basedOn w:val="Verzeichnis1"/>
    <w:next w:val="FHStandard"/>
    <w:uiPriority w:val="99"/>
    <w:rsid w:val="005A7A8C"/>
    <w:pPr>
      <w:tabs>
        <w:tab w:val="clear" w:pos="480"/>
      </w:tabs>
    </w:pPr>
  </w:style>
  <w:style w:type="paragraph" w:styleId="Verzeichnis1">
    <w:name w:val="toc 1"/>
    <w:aliases w:val="FH Verzeichnis 1"/>
    <w:basedOn w:val="Standard"/>
    <w:next w:val="FHStandard"/>
    <w:autoRedefine/>
    <w:uiPriority w:val="39"/>
    <w:rsid w:val="00D53513"/>
    <w:pPr>
      <w:tabs>
        <w:tab w:val="left" w:pos="480"/>
        <w:tab w:val="right" w:leader="dot" w:pos="9062"/>
      </w:tabs>
      <w:ind w:left="567" w:hanging="567"/>
      <w:jc w:val="left"/>
    </w:pPr>
    <w:rPr>
      <w:noProof/>
    </w:rPr>
  </w:style>
  <w:style w:type="character" w:styleId="Hyperlink">
    <w:name w:val="Hyperlink"/>
    <w:aliases w:val="FH Hyperlink"/>
    <w:uiPriority w:val="99"/>
    <w:rsid w:val="00F940D2"/>
  </w:style>
  <w:style w:type="numbering" w:customStyle="1" w:styleId="FHListe1">
    <w:name w:val="FH Liste 1"/>
    <w:basedOn w:val="KeineListe"/>
    <w:uiPriority w:val="99"/>
    <w:rsid w:val="007F3446"/>
    <w:pPr>
      <w:numPr>
        <w:numId w:val="38"/>
      </w:numPr>
    </w:pPr>
  </w:style>
  <w:style w:type="paragraph" w:customStyle="1" w:styleId="FHListeneinzugEbene1">
    <w:name w:val="FH Listeneinzug Ebene 1"/>
    <w:basedOn w:val="FHStandard"/>
    <w:next w:val="FHStandard"/>
    <w:link w:val="FHListeneinzugEbene1Zchn"/>
    <w:uiPriority w:val="2"/>
    <w:qFormat/>
    <w:rsid w:val="00A23848"/>
    <w:pPr>
      <w:numPr>
        <w:numId w:val="37"/>
      </w:numPr>
      <w:ind w:left="568" w:hanging="284"/>
      <w:contextualSpacing/>
    </w:pPr>
  </w:style>
  <w:style w:type="character" w:customStyle="1" w:styleId="FHListeneinzugEbene1Zchn">
    <w:name w:val="FH Listeneinzug Ebene 1 Zchn"/>
    <w:basedOn w:val="FHStandardZchn"/>
    <w:link w:val="FHListeneinzugEbene1"/>
    <w:uiPriority w:val="2"/>
    <w:rsid w:val="00846F31"/>
    <w:rPr>
      <w:rFonts w:ascii="Book Antiqua" w:hAnsi="Book Antiqua"/>
      <w:sz w:val="24"/>
      <w:szCs w:val="24"/>
      <w:lang w:val="de-DE" w:eastAsia="de-DE"/>
    </w:rPr>
  </w:style>
  <w:style w:type="paragraph" w:styleId="Funotentext">
    <w:name w:val="footnote text"/>
    <w:basedOn w:val="Standard"/>
    <w:semiHidden/>
    <w:rsid w:val="00EF5F2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EF5F2B"/>
    <w:rPr>
      <w:vertAlign w:val="superscript"/>
    </w:rPr>
  </w:style>
  <w:style w:type="paragraph" w:styleId="Verzeichnis3">
    <w:name w:val="toc 3"/>
    <w:aliases w:val="FH Verzeichnis 3"/>
    <w:basedOn w:val="Verzeichnis2"/>
    <w:next w:val="Standard"/>
    <w:autoRedefine/>
    <w:uiPriority w:val="39"/>
    <w:rsid w:val="00701321"/>
    <w:pPr>
      <w:tabs>
        <w:tab w:val="left" w:pos="1320"/>
      </w:tabs>
      <w:spacing w:line="240" w:lineRule="exact"/>
      <w:ind w:left="1162"/>
    </w:pPr>
  </w:style>
  <w:style w:type="paragraph" w:styleId="Verzeichnis2">
    <w:name w:val="toc 2"/>
    <w:aliases w:val="FH Verzeichnis 2"/>
    <w:basedOn w:val="Verzeichnis1"/>
    <w:next w:val="Standard"/>
    <w:autoRedefine/>
    <w:uiPriority w:val="39"/>
    <w:rsid w:val="00701321"/>
    <w:pPr>
      <w:tabs>
        <w:tab w:val="left" w:pos="880"/>
      </w:tabs>
      <w:spacing w:after="60" w:line="240" w:lineRule="auto"/>
      <w:ind w:left="918" w:hanging="680"/>
    </w:pPr>
  </w:style>
  <w:style w:type="paragraph" w:styleId="Dokumentstruktur">
    <w:name w:val="Document Map"/>
    <w:basedOn w:val="Standard"/>
    <w:semiHidden/>
    <w:rsid w:val="00131E9C"/>
    <w:pPr>
      <w:shd w:val="clear" w:color="auto" w:fill="000080"/>
    </w:pPr>
    <w:rPr>
      <w:rFonts w:cs="Tahoma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AT" w:eastAsia="de-AT"/>
    </w:rPr>
  </w:style>
  <w:style w:type="character" w:styleId="Platzhaltertext">
    <w:name w:val="Placeholder Text"/>
    <w:basedOn w:val="Absatz-Standardschriftart"/>
    <w:uiPriority w:val="99"/>
    <w:semiHidden/>
    <w:rsid w:val="00D958D4"/>
    <w:rPr>
      <w:color w:val="808080"/>
    </w:rPr>
  </w:style>
  <w:style w:type="paragraph" w:customStyle="1" w:styleId="FHLiteraturverzeichnisTextblock">
    <w:name w:val="FH Literaturverzeichnis Textblock"/>
    <w:basedOn w:val="FHStandard"/>
    <w:uiPriority w:val="7"/>
    <w:qFormat/>
    <w:rsid w:val="00E92D2E"/>
    <w:pPr>
      <w:ind w:left="567" w:hanging="567"/>
      <w:jc w:val="left"/>
    </w:pPr>
  </w:style>
  <w:style w:type="paragraph" w:customStyle="1" w:styleId="FHTabelleZeilenberschriften">
    <w:name w:val="FH Tabelle Zeilenüberschriften"/>
    <w:basedOn w:val="FHStandard"/>
    <w:uiPriority w:val="5"/>
    <w:qFormat/>
    <w:rsid w:val="00E94018"/>
    <w:pPr>
      <w:keepNext/>
      <w:jc w:val="left"/>
    </w:pPr>
    <w:rPr>
      <w:sz w:val="22"/>
    </w:rPr>
  </w:style>
  <w:style w:type="paragraph" w:customStyle="1" w:styleId="FHberschriftohneGliederungohneNummer">
    <w:name w:val="FH Überschrift ohne Gliederung ohne Nummer"/>
    <w:basedOn w:val="berschrift1"/>
    <w:next w:val="FHStandard"/>
    <w:uiPriority w:val="1"/>
    <w:qFormat/>
    <w:rsid w:val="00600438"/>
    <w:pPr>
      <w:numPr>
        <w:numId w:val="0"/>
      </w:numPr>
      <w:ind w:left="964" w:hanging="964"/>
      <w:outlineLvl w:val="9"/>
    </w:pPr>
  </w:style>
  <w:style w:type="paragraph" w:customStyle="1" w:styleId="FHTitelderArbeit">
    <w:name w:val="FH Titel der Arbeit"/>
    <w:basedOn w:val="FHStandard"/>
    <w:next w:val="FHStandard"/>
    <w:qFormat/>
    <w:rsid w:val="00B64358"/>
    <w:pPr>
      <w:spacing w:before="0" w:line="240" w:lineRule="auto"/>
      <w:jc w:val="center"/>
    </w:pPr>
    <w:rPr>
      <w:rFonts w:ascii="Tahoma" w:hAnsi="Tahoma" w:cs="Tahoma"/>
      <w:b/>
      <w:sz w:val="48"/>
    </w:rPr>
  </w:style>
  <w:style w:type="paragraph" w:styleId="Beschriftung">
    <w:name w:val="caption"/>
    <w:aliases w:val="FH Beschriftung  Tabelle_Abbildung_Formel"/>
    <w:basedOn w:val="FHStandard"/>
    <w:next w:val="FHStandard"/>
    <w:uiPriority w:val="7"/>
    <w:unhideWhenUsed/>
    <w:qFormat/>
    <w:rsid w:val="007609C4"/>
    <w:pPr>
      <w:tabs>
        <w:tab w:val="clear" w:pos="2268"/>
        <w:tab w:val="clear" w:pos="3686"/>
      </w:tabs>
      <w:spacing w:before="240" w:after="240" w:line="240" w:lineRule="exact"/>
      <w:ind w:left="851" w:hanging="851"/>
      <w:jc w:val="left"/>
    </w:pPr>
    <w:rPr>
      <w:sz w:val="20"/>
    </w:rPr>
  </w:style>
  <w:style w:type="paragraph" w:styleId="StandardWeb">
    <w:name w:val="Normal (Web)"/>
    <w:basedOn w:val="Standard"/>
    <w:uiPriority w:val="99"/>
    <w:semiHidden/>
    <w:unhideWhenUsed/>
    <w:rsid w:val="00F061FB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de-AT" w:eastAsia="de-AT"/>
    </w:rPr>
  </w:style>
  <w:style w:type="paragraph" w:customStyle="1" w:styleId="FHFunotentext">
    <w:name w:val="FH Fußnotentext"/>
    <w:basedOn w:val="FHStandard"/>
    <w:next w:val="FHStandard"/>
    <w:uiPriority w:val="8"/>
    <w:qFormat/>
    <w:rsid w:val="003D68EA"/>
    <w:pPr>
      <w:spacing w:before="60" w:after="60" w:line="280" w:lineRule="exact"/>
      <w:jc w:val="left"/>
    </w:pPr>
    <w:rPr>
      <w:sz w:val="20"/>
    </w:rPr>
  </w:style>
  <w:style w:type="character" w:customStyle="1" w:styleId="berschrift1Zchn">
    <w:name w:val="Überschrift 1 Zchn"/>
    <w:aliases w:val="FH Überschrift 1 Zchn"/>
    <w:basedOn w:val="Absatz-Standardschriftart"/>
    <w:link w:val="berschrift1"/>
    <w:uiPriority w:val="1"/>
    <w:rsid w:val="00846F31"/>
    <w:rPr>
      <w:rFonts w:ascii="Book Antiqua" w:hAnsi="Book Antiqua" w:cs="Arial"/>
      <w:b/>
      <w:bCs/>
      <w:kern w:val="32"/>
      <w:sz w:val="32"/>
      <w:szCs w:val="32"/>
      <w:lang w:val="de-DE" w:eastAsia="de-DE"/>
    </w:rPr>
  </w:style>
  <w:style w:type="paragraph" w:customStyle="1" w:styleId="FHDeckblatt">
    <w:name w:val="FH Deckblatt"/>
    <w:basedOn w:val="Standard"/>
    <w:uiPriority w:val="2"/>
    <w:qFormat/>
    <w:rsid w:val="007612FC"/>
    <w:rPr>
      <w:rFonts w:ascii="Tahoma" w:hAnsi="Tahoma" w:cs="Tahoma"/>
    </w:rPr>
  </w:style>
  <w:style w:type="paragraph" w:styleId="Textkrper2">
    <w:name w:val="Body Text 2"/>
    <w:basedOn w:val="Standard"/>
    <w:link w:val="Textkrper2Zchn"/>
    <w:semiHidden/>
    <w:unhideWhenUsed/>
    <w:rsid w:val="007612FC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7612FC"/>
    <w:rPr>
      <w:rFonts w:ascii="Book Antiqua" w:hAnsi="Book Antiqua"/>
      <w:sz w:val="24"/>
      <w:szCs w:val="24"/>
      <w:lang w:val="de-DE" w:eastAsia="de-DE"/>
    </w:rPr>
  </w:style>
  <w:style w:type="paragraph" w:customStyle="1" w:styleId="FHberschriftmitGliederungohneNummer">
    <w:name w:val="FH Überschrift mit Gliederung ohne Nummer"/>
    <w:basedOn w:val="FHStandard"/>
    <w:next w:val="FHStandard"/>
    <w:link w:val="FHberschriftmitGliederungohneNummerZchn"/>
    <w:uiPriority w:val="1"/>
    <w:rsid w:val="00600438"/>
    <w:pPr>
      <w:ind w:left="964" w:hanging="964"/>
    </w:pPr>
  </w:style>
  <w:style w:type="character" w:customStyle="1" w:styleId="FHberschriftmitGliederungohneNummerZchn">
    <w:name w:val="FH Überschrift mit Gliederung ohne Nummer Zchn"/>
    <w:basedOn w:val="berschrift1Zchn"/>
    <w:link w:val="FHberschriftmitGliederungohneNummer"/>
    <w:uiPriority w:val="1"/>
    <w:rsid w:val="00E308C8"/>
    <w:rPr>
      <w:rFonts w:ascii="Book Antiqua" w:hAnsi="Book Antiqua" w:cs="Arial"/>
      <w:b w:val="0"/>
      <w:bCs w:val="0"/>
      <w:kern w:val="32"/>
      <w:sz w:val="24"/>
      <w:szCs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64B21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blog.apastyle.org/apastyle/2009/10/how-to-cite-twitter-and-facebook-part-i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h\Anwendungsdaten\Microsoft\Vorlagen\test_1av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188976377952755E-2"/>
          <c:y val="2.9224879000216721E-2"/>
          <c:w val="0.91181102362204736"/>
          <c:h val="0.834951456310679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Balken!$B$1</c:f>
              <c:strCache>
                <c:ptCount val="1"/>
                <c:pt idx="0">
                  <c:v>Önorm</c:v>
                </c:pt>
              </c:strCache>
            </c:strRef>
          </c:tx>
          <c:spPr>
            <a:pattFill prst="wdUpDiag">
              <a:fgClr>
                <a:srgbClr xmlns:mc="http://schemas.openxmlformats.org/markup-compatibility/2006" xmlns:a14="http://schemas.microsoft.com/office/drawing/2010/main" val="000080" mc:Ignorable="a14" a14:legacySpreadsheetColorIndex="1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2666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Balken!$A$2:$A$5</c:f>
              <c:strCache>
                <c:ptCount val="4"/>
                <c:pt idx="0">
                  <c:v>Gruppe A</c:v>
                </c:pt>
                <c:pt idx="1">
                  <c:v>Gruppe B</c:v>
                </c:pt>
                <c:pt idx="2">
                  <c:v>Gruppe C</c:v>
                </c:pt>
                <c:pt idx="3">
                  <c:v>Gruppe D</c:v>
                </c:pt>
              </c:strCache>
            </c:strRef>
          </c:cat>
          <c:val>
            <c:numRef>
              <c:f>Balken!$B$2:$B$5</c:f>
              <c:numCache>
                <c:formatCode>General</c:formatCode>
                <c:ptCount val="4"/>
                <c:pt idx="0">
                  <c:v>25</c:v>
                </c:pt>
                <c:pt idx="1">
                  <c:v>15</c:v>
                </c:pt>
                <c:pt idx="2">
                  <c:v>8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11-4A99-A386-009D438D105C}"/>
            </c:ext>
          </c:extLst>
        </c:ser>
        <c:ser>
          <c:idx val="1"/>
          <c:order val="1"/>
          <c:tx>
            <c:strRef>
              <c:f>Balken!$C$1</c:f>
              <c:strCache>
                <c:ptCount val="1"/>
                <c:pt idx="0">
                  <c:v>DIN</c:v>
                </c:pt>
              </c:strCache>
            </c:strRef>
          </c:tx>
          <c:spPr>
            <a:solidFill>
              <a:srgbClr val="969696"/>
            </a:solidFill>
            <a:ln w="12666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Balken!$A$2:$A$5</c:f>
              <c:strCache>
                <c:ptCount val="4"/>
                <c:pt idx="0">
                  <c:v>Gruppe A</c:v>
                </c:pt>
                <c:pt idx="1">
                  <c:v>Gruppe B</c:v>
                </c:pt>
                <c:pt idx="2">
                  <c:v>Gruppe C</c:v>
                </c:pt>
                <c:pt idx="3">
                  <c:v>Gruppe D</c:v>
                </c:pt>
              </c:strCache>
            </c:strRef>
          </c:cat>
          <c:val>
            <c:numRef>
              <c:f>Balken!$C$2:$C$5</c:f>
              <c:numCache>
                <c:formatCode>General</c:formatCode>
                <c:ptCount val="4"/>
                <c:pt idx="0">
                  <c:v>24</c:v>
                </c:pt>
                <c:pt idx="1">
                  <c:v>13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11-4A99-A386-009D438D1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200272"/>
        <c:axId val="158200664"/>
      </c:barChart>
      <c:catAx>
        <c:axId val="158200272"/>
        <c:scaling>
          <c:orientation val="minMax"/>
        </c:scaling>
        <c:delete val="0"/>
        <c:axPos val="b"/>
        <c:minorGridlines>
          <c:spPr>
            <a:ln w="3166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Tahoma"/>
                <a:ea typeface="Tahoma"/>
                <a:cs typeface="Tahoma"/>
              </a:defRPr>
            </a:pPr>
            <a:endParaRPr lang="de-DE"/>
          </a:p>
        </c:txPr>
        <c:crossAx val="158200664"/>
        <c:crosses val="autoZero"/>
        <c:auto val="1"/>
        <c:lblAlgn val="ctr"/>
        <c:lblOffset val="100"/>
        <c:tickLblSkip val="1"/>
        <c:tickMarkSkip val="2"/>
        <c:noMultiLvlLbl val="0"/>
      </c:catAx>
      <c:valAx>
        <c:axId val="158200664"/>
        <c:scaling>
          <c:orientation val="minMax"/>
        </c:scaling>
        <c:delete val="0"/>
        <c:axPos val="l"/>
        <c:majorGridlines>
          <c:spPr>
            <a:ln w="3166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98" b="0" i="0" u="none" strike="noStrike" baseline="0">
                    <a:solidFill>
                      <a:srgbClr val="000000"/>
                    </a:solidFill>
                    <a:latin typeface="Tahoma"/>
                    <a:ea typeface="Tahoma"/>
                    <a:cs typeface="Tahoma"/>
                  </a:defRPr>
                </a:pPr>
                <a:r>
                  <a:rPr lang="de-AT"/>
                  <a:t>Ergebnis in h     .</a:t>
                </a:r>
              </a:p>
            </c:rich>
          </c:tx>
          <c:layout>
            <c:manualLayout>
              <c:xMode val="edge"/>
              <c:yMode val="edge"/>
              <c:x val="1.1023622047244094E-2"/>
              <c:y val="0.35194174757281554"/>
            </c:manualLayout>
          </c:layout>
          <c:overlay val="0"/>
          <c:spPr>
            <a:noFill/>
            <a:ln w="25331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Tahoma"/>
                <a:ea typeface="Tahoma"/>
                <a:cs typeface="Tahoma"/>
              </a:defRPr>
            </a:pPr>
            <a:endParaRPr lang="de-DE"/>
          </a:p>
        </c:txPr>
        <c:crossAx val="158200272"/>
        <c:crosses val="autoZero"/>
        <c:crossBetween val="between"/>
      </c:valAx>
      <c:spPr>
        <a:noFill/>
        <a:ln w="12666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3228346456692917"/>
          <c:y val="6.3106796116504868E-2"/>
          <c:w val="0.26771653543307089"/>
          <c:h val="0.13106796116504854"/>
        </c:manualLayout>
      </c:layout>
      <c:overlay val="0"/>
      <c:spPr>
        <a:solidFill>
          <a:srgbClr val="FFFFFF"/>
        </a:solidFill>
        <a:ln w="3166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0" i="0" u="none" strike="noStrike" baseline="0">
              <a:solidFill>
                <a:srgbClr val="000000"/>
              </a:solidFill>
              <a:latin typeface="Tahoma"/>
              <a:ea typeface="Tahoma"/>
              <a:cs typeface="Tahoma"/>
            </a:defRPr>
          </a:pPr>
          <a:endParaRPr lang="de-DE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0" i="0" u="none" strike="noStrike" baseline="0">
          <a:solidFill>
            <a:srgbClr val="000000"/>
          </a:solidFill>
          <a:latin typeface="Tahoma"/>
          <a:ea typeface="Tahoma"/>
          <a:cs typeface="Tahoma"/>
        </a:defRPr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673CEB-7D77-4420-BAB7-74C87803BDB3}"/>
      </w:docPartPr>
      <w:docPartBody>
        <w:p w:rsidR="009C672D" w:rsidRDefault="00A06276" w:rsidP="00A06276">
          <w:pPr>
            <w:pStyle w:val="DefaultPlaceholder10818685751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B65A7C89D855403097F2606C2C5270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637B23-7943-40C1-8D2C-E7D8BFAD09B8}"/>
      </w:docPartPr>
      <w:docPartBody>
        <w:p w:rsidR="009C672D" w:rsidRDefault="00A06276" w:rsidP="00A06276">
          <w:pPr>
            <w:pStyle w:val="B65A7C89D855403097F2606C2C5270818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989F5261C0CE48529CD05C5BF5EA74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717396-2EAA-47AF-81E8-B5EE55CA9612}"/>
      </w:docPartPr>
      <w:docPartBody>
        <w:p w:rsidR="003A716B" w:rsidRDefault="00A06276" w:rsidP="00A06276">
          <w:pPr>
            <w:pStyle w:val="989F5261C0CE48529CD05C5BF5EA74E44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62B2026855264B7582CC6E47E5498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5C4A9D-9085-4E4A-AB21-3E08E92A791B}"/>
      </w:docPartPr>
      <w:docPartBody>
        <w:p w:rsidR="003A716B" w:rsidRDefault="00A06276" w:rsidP="00A06276">
          <w:pPr>
            <w:pStyle w:val="62B2026855264B7582CC6E47E5498CB14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A842862982E342AABC30DE0BDF9246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7717C3-5DF7-4A3F-92A3-63885406490C}"/>
      </w:docPartPr>
      <w:docPartBody>
        <w:p w:rsidR="003A716B" w:rsidRDefault="00253E95">
          <w:r>
            <w:t>Titel Vorname Nachname</w:t>
          </w:r>
        </w:p>
      </w:docPartBody>
    </w:docPart>
    <w:docPart>
      <w:docPartPr>
        <w:name w:val="DefaultPlaceholder_-18540134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1E6B16-05FF-42A0-A732-08836C516E97}"/>
      </w:docPartPr>
      <w:docPartBody>
        <w:p w:rsidR="00F45935" w:rsidRDefault="00ED38E5">
          <w:r w:rsidRPr="004B0416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FFE0FB311548411F9AC8F2284BFF0A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5072A0-C550-4428-B000-04B8259B73B0}"/>
      </w:docPartPr>
      <w:docPartBody>
        <w:p w:rsidR="00036D33" w:rsidRDefault="00A06276" w:rsidP="00A06276">
          <w:pPr>
            <w:pStyle w:val="FFE0FB311548411F9AC8F2284BFF0AD0"/>
          </w:pPr>
          <w:r>
            <w:t>Titel Vorname Nachname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C5"/>
    <w:rsid w:val="00036D33"/>
    <w:rsid w:val="00253E95"/>
    <w:rsid w:val="003A716B"/>
    <w:rsid w:val="003F3EB1"/>
    <w:rsid w:val="00462BC5"/>
    <w:rsid w:val="005536F1"/>
    <w:rsid w:val="006E2165"/>
    <w:rsid w:val="009C672D"/>
    <w:rsid w:val="00A06276"/>
    <w:rsid w:val="00A87BD0"/>
    <w:rsid w:val="00A961EB"/>
    <w:rsid w:val="00AB149E"/>
    <w:rsid w:val="00B62C4D"/>
    <w:rsid w:val="00BD5CEB"/>
    <w:rsid w:val="00E31081"/>
    <w:rsid w:val="00ED38E5"/>
    <w:rsid w:val="00F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53E95"/>
    <w:rPr>
      <w:color w:val="808080"/>
    </w:rPr>
  </w:style>
  <w:style w:type="paragraph" w:customStyle="1" w:styleId="8454B9DABCBD41DDA6475616A9AEC0AA">
    <w:name w:val="8454B9DABCBD41DDA6475616A9AEC0AA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1">
    <w:name w:val="8454B9DABCBD41DDA6475616A9AEC0AA1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">
    <w:name w:val="B65A7C89D855403097F2606C2C527081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2">
    <w:name w:val="8454B9DABCBD41DDA6475616A9AEC0AA2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1">
    <w:name w:val="B65A7C89D855403097F2606C2C5270811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3">
    <w:name w:val="8454B9DABCBD41DDA6475616A9AEC0AA3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2">
    <w:name w:val="B65A7C89D855403097F2606C2C5270812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4">
    <w:name w:val="8454B9DABCBD41DDA6475616A9AEC0AA4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3">
    <w:name w:val="B65A7C89D855403097F2606C2C5270813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989F5261C0CE48529CD05C5BF5EA74E4">
    <w:name w:val="989F5261C0CE48529CD05C5BF5EA74E4"/>
    <w:rsid w:val="00B62C4D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">
    <w:name w:val="62B2026855264B7582CC6E47E5498CB1"/>
    <w:rsid w:val="00B62C4D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4">
    <w:name w:val="B65A7C89D855403097F2606C2C5270814"/>
    <w:rsid w:val="00B62C4D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811463FF209F4F8F900E8ACB4A2E8EB6">
    <w:name w:val="811463FF209F4F8F900E8ACB4A2E8EB6"/>
    <w:rsid w:val="00ED38E5"/>
    <w:rPr>
      <w:lang w:val="de-DE" w:eastAsia="de-DE"/>
    </w:rPr>
  </w:style>
  <w:style w:type="paragraph" w:customStyle="1" w:styleId="7015942859144D54B9FE312D66F31FFC">
    <w:name w:val="7015942859144D54B9FE312D66F31FFC"/>
    <w:rsid w:val="00ED38E5"/>
    <w:rPr>
      <w:lang w:val="de-DE" w:eastAsia="de-DE"/>
    </w:rPr>
  </w:style>
  <w:style w:type="paragraph" w:customStyle="1" w:styleId="BC8194870A25450DB283FF4044DE26FD">
    <w:name w:val="BC8194870A25450DB283FF4044DE26FD"/>
    <w:rsid w:val="00AB149E"/>
    <w:rPr>
      <w:lang w:val="de-DE" w:eastAsia="de-DE"/>
    </w:rPr>
  </w:style>
  <w:style w:type="paragraph" w:customStyle="1" w:styleId="067B21E164D54F91A7856583AF8FCA4E">
    <w:name w:val="067B21E164D54F91A7856583AF8FCA4E"/>
    <w:rsid w:val="00AB149E"/>
    <w:rPr>
      <w:lang w:val="de-DE" w:eastAsia="de-DE"/>
    </w:rPr>
  </w:style>
  <w:style w:type="paragraph" w:customStyle="1" w:styleId="BD148D44405F44018432371EA733C0CD">
    <w:name w:val="BD148D44405F44018432371EA733C0CD"/>
    <w:rsid w:val="00AB149E"/>
    <w:rPr>
      <w:lang w:val="de-DE" w:eastAsia="de-DE"/>
    </w:rPr>
  </w:style>
  <w:style w:type="paragraph" w:customStyle="1" w:styleId="BF6E3FA792AD4EF9B0DC41790F42335B">
    <w:name w:val="BF6E3FA792AD4EF9B0DC41790F42335B"/>
    <w:rsid w:val="00AB149E"/>
    <w:rPr>
      <w:lang w:val="de-DE" w:eastAsia="de-DE"/>
    </w:rPr>
  </w:style>
  <w:style w:type="paragraph" w:customStyle="1" w:styleId="989F5261C0CE48529CD05C5BF5EA74E41">
    <w:name w:val="989F5261C0CE48529CD05C5BF5EA74E4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1">
    <w:name w:val="62B2026855264B7582CC6E47E5498CB1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5">
    <w:name w:val="B65A7C89D855403097F2606C2C5270815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989F5261C0CE48529CD05C5BF5EA74E42">
    <w:name w:val="989F5261C0CE48529CD05C5BF5EA74E42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2">
    <w:name w:val="62B2026855264B7582CC6E47E5498CB12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6">
    <w:name w:val="B65A7C89D855403097F2606C2C5270816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989F5261C0CE48529CD05C5BF5EA74E43">
    <w:name w:val="989F5261C0CE48529CD05C5BF5EA74E43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3">
    <w:name w:val="62B2026855264B7582CC6E47E5498CB13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7">
    <w:name w:val="B65A7C89D855403097F2606C2C5270817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DefaultPlaceholder1081868575">
    <w:name w:val="DefaultPlaceholder_1081868575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58470010CAD94CD0A712C1989E68370B">
    <w:name w:val="58470010CAD94CD0A712C1989E68370B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989F5261C0CE48529CD05C5BF5EA74E44">
    <w:name w:val="989F5261C0CE48529CD05C5BF5EA74E44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4">
    <w:name w:val="62B2026855264B7582CC6E47E5498CB14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8">
    <w:name w:val="B65A7C89D855403097F2606C2C5270818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DefaultPlaceholder10818685751">
    <w:name w:val="DefaultPlaceholder_1081868575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58470010CAD94CD0A712C1989E68370B1">
    <w:name w:val="58470010CAD94CD0A712C1989E68370B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FFE0FB311548411F9AC8F2284BFF0AD0">
    <w:name w:val="FFE0FB311548411F9AC8F2284BFF0AD0"/>
    <w:rsid w:val="00A06276"/>
    <w:rPr>
      <w:lang w:val="de-DE" w:eastAsia="de-DE"/>
    </w:rPr>
  </w:style>
  <w:style w:type="paragraph" w:customStyle="1" w:styleId="0AD40622AEAF476A9502F27538FC07BF">
    <w:name w:val="0AD40622AEAF476A9502F27538FC07BF"/>
    <w:rsid w:val="00253E95"/>
  </w:style>
  <w:style w:type="paragraph" w:customStyle="1" w:styleId="2F106BA3ADFC4BBDB448C1D4AC345CB8">
    <w:name w:val="2F106BA3ADFC4BBDB448C1D4AC345CB8"/>
    <w:rsid w:val="00253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8CB14268-EFF7-4182-A316-513B0E4F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test_1av</Template>
  <TotalTime>0</TotalTime>
  <Pages>24</Pages>
  <Words>1772</Words>
  <Characters>12923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wissenschaftliche Arbeiten</vt:lpstr>
    </vt:vector>
  </TitlesOfParts>
  <Company>FH Burgenland</Company>
  <LinksUpToDate>false</LinksUpToDate>
  <CharactersWithSpaces>14666</CharactersWithSpaces>
  <SharedDoc>false</SharedDoc>
  <HLinks>
    <vt:vector size="12" baseType="variant">
      <vt:variant>
        <vt:i4>1507382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_Toc265745542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_Toc265745546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wissenschaftliche Arbeiten</dc:title>
  <dc:subject/>
  <dc:creator>Hildegard Gremmel</dc:creator>
  <cp:keywords/>
  <dc:description/>
  <cp:lastModifiedBy>Hoffmann Sabine</cp:lastModifiedBy>
  <cp:revision>5</cp:revision>
  <cp:lastPrinted>2013-09-18T15:16:00Z</cp:lastPrinted>
  <dcterms:created xsi:type="dcterms:W3CDTF">2022-05-23T06:34:00Z</dcterms:created>
  <dcterms:modified xsi:type="dcterms:W3CDTF">2022-05-23T12:16:00Z</dcterms:modified>
</cp:coreProperties>
</file>